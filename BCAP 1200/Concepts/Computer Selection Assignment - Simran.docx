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0176" w:rsidRDefault="00BE48D8" w:rsidP="00BE48D8">
      <w:pPr>
        <w:pStyle w:val="Heading1"/>
        <w:rPr>
          <w:lang w:val="en-CA"/>
        </w:rPr>
      </w:pPr>
      <w:r>
        <w:rPr>
          <w:lang w:val="en-CA"/>
        </w:rPr>
        <w:t xml:space="preserve">Your </w:t>
      </w:r>
      <w:r w:rsidR="00A01EE7">
        <w:rPr>
          <w:lang w:val="en-CA"/>
        </w:rPr>
        <w:t xml:space="preserve">opinion </w:t>
      </w:r>
      <w:r w:rsidR="007E5006">
        <w:rPr>
          <w:lang w:val="en-CA"/>
        </w:rPr>
        <w:t>i</w:t>
      </w:r>
      <w:r w:rsidR="00A01EE7">
        <w:rPr>
          <w:lang w:val="en-CA"/>
        </w:rPr>
        <w:t>n making a choice for</w:t>
      </w:r>
      <w:r>
        <w:rPr>
          <w:lang w:val="en-CA"/>
        </w:rPr>
        <w:t xml:space="preserve"> selectin</w:t>
      </w:r>
      <w:r w:rsidR="00A01EE7">
        <w:rPr>
          <w:lang w:val="en-CA"/>
        </w:rPr>
        <w:t>ga</w:t>
      </w:r>
      <w:r>
        <w:rPr>
          <w:lang w:val="en-CA"/>
        </w:rPr>
        <w:t xml:space="preserve"> computer</w:t>
      </w:r>
      <w:r w:rsidR="00A62C1A">
        <w:rPr>
          <w:lang w:val="en-CA"/>
        </w:rPr>
        <w:t xml:space="preserve"> is required</w:t>
      </w:r>
      <w:r w:rsidR="00F95707">
        <w:rPr>
          <w:lang w:val="en-CA"/>
        </w:rPr>
        <w:t>.</w:t>
      </w:r>
    </w:p>
    <w:p w:rsidR="00BE48D8" w:rsidRDefault="00BE48D8" w:rsidP="00BE48D8">
      <w:pPr>
        <w:pStyle w:val="Heading2"/>
        <w:rPr>
          <w:lang w:val="en-CA"/>
        </w:rPr>
      </w:pPr>
      <w:r>
        <w:rPr>
          <w:lang w:val="en-CA"/>
        </w:rPr>
        <w:t>Scenario</w:t>
      </w:r>
    </w:p>
    <w:p w:rsidR="00BE48D8" w:rsidRDefault="006D7105" w:rsidP="00BE48D8">
      <w:pPr>
        <w:rPr>
          <w:lang w:val="en-CA"/>
        </w:rPr>
      </w:pPr>
      <w:r>
        <w:rPr>
          <w:lang w:val="en-CA"/>
        </w:rPr>
        <w:t>Jennifer</w:t>
      </w:r>
      <w:r w:rsidR="00BE48D8">
        <w:rPr>
          <w:lang w:val="en-CA"/>
        </w:rPr>
        <w:t xml:space="preserve"> is working in a company</w:t>
      </w:r>
      <w:r w:rsidR="0029140C">
        <w:rPr>
          <w:lang w:val="en-CA"/>
        </w:rPr>
        <w:t xml:space="preserve"> in </w:t>
      </w:r>
      <w:r w:rsidR="000217E1">
        <w:rPr>
          <w:lang w:val="en-CA"/>
        </w:rPr>
        <w:t xml:space="preserve">Vancouver, </w:t>
      </w:r>
      <w:r w:rsidR="0029140C">
        <w:rPr>
          <w:lang w:val="en-CA"/>
        </w:rPr>
        <w:t>Canada</w:t>
      </w:r>
      <w:r w:rsidR="00BE48D8">
        <w:rPr>
          <w:lang w:val="en-CA"/>
        </w:rPr>
        <w:t xml:space="preserve">. </w:t>
      </w:r>
      <w:r w:rsidR="00BE7E05">
        <w:rPr>
          <w:lang w:val="en-CA"/>
        </w:rPr>
        <w:t>She</w:t>
      </w:r>
      <w:r w:rsidR="00BE48D8">
        <w:rPr>
          <w:lang w:val="en-CA"/>
        </w:rPr>
        <w:t xml:space="preserve"> is a Project </w:t>
      </w:r>
      <w:r w:rsidR="00F95707">
        <w:rPr>
          <w:lang w:val="en-CA"/>
        </w:rPr>
        <w:t>Manager,</w:t>
      </w:r>
      <w:r w:rsidR="00BE48D8">
        <w:rPr>
          <w:lang w:val="en-CA"/>
        </w:rPr>
        <w:t xml:space="preserve"> and his company permits him to work from home. The company has provided him with an official laptop. However, </w:t>
      </w:r>
      <w:r>
        <w:rPr>
          <w:lang w:val="en-CA"/>
        </w:rPr>
        <w:t>she</w:t>
      </w:r>
      <w:r w:rsidR="00BE48D8">
        <w:rPr>
          <w:lang w:val="en-CA"/>
        </w:rPr>
        <w:t xml:space="preserve"> wants to keep a separate computer for home and office to avoid the hassle of carrying the laptop from home to office and back. </w:t>
      </w:r>
      <w:r w:rsidR="004C2B4B">
        <w:rPr>
          <w:lang w:val="en-CA"/>
        </w:rPr>
        <w:t>The compan</w:t>
      </w:r>
      <w:r w:rsidR="00BC51C1">
        <w:rPr>
          <w:lang w:val="en-CA"/>
        </w:rPr>
        <w:t>y’</w:t>
      </w:r>
      <w:r w:rsidR="004C2B4B">
        <w:rPr>
          <w:lang w:val="en-CA"/>
        </w:rPr>
        <w:t xml:space="preserve">s network </w:t>
      </w:r>
      <w:r w:rsidR="003419F9">
        <w:rPr>
          <w:lang w:val="en-CA"/>
        </w:rPr>
        <w:t>can be</w:t>
      </w:r>
      <w:r w:rsidR="004C2B4B">
        <w:rPr>
          <w:lang w:val="en-CA"/>
        </w:rPr>
        <w:t xml:space="preserve"> accessed by </w:t>
      </w:r>
      <w:r w:rsidR="00BC51C1">
        <w:rPr>
          <w:lang w:val="en-CA"/>
        </w:rPr>
        <w:t xml:space="preserve">a </w:t>
      </w:r>
      <w:r w:rsidR="00F95707">
        <w:rPr>
          <w:lang w:val="en-CA"/>
        </w:rPr>
        <w:t>username</w:t>
      </w:r>
      <w:r w:rsidR="00BC51C1">
        <w:rPr>
          <w:lang w:val="en-CA"/>
        </w:rPr>
        <w:t xml:space="preserve"> and password given to him. </w:t>
      </w:r>
      <w:r w:rsidR="00BE7E05">
        <w:rPr>
          <w:lang w:val="en-CA"/>
        </w:rPr>
        <w:t>She</w:t>
      </w:r>
      <w:r w:rsidR="00BE48D8">
        <w:rPr>
          <w:lang w:val="en-CA"/>
        </w:rPr>
        <w:t xml:space="preserve"> wants to make a choice and wants your suggestion in selecting a computer and any other peripherals that you think are important for him to work comfortably from home. </w:t>
      </w:r>
    </w:p>
    <w:p w:rsidR="00BE48D8" w:rsidRDefault="00BE48D8" w:rsidP="00BE48D8">
      <w:pPr>
        <w:pStyle w:val="Heading2"/>
        <w:rPr>
          <w:lang w:val="en-CA"/>
        </w:rPr>
      </w:pPr>
      <w:r>
        <w:rPr>
          <w:lang w:val="en-CA"/>
        </w:rPr>
        <w:t xml:space="preserve">Nature of his work </w:t>
      </w:r>
    </w:p>
    <w:p w:rsidR="00BE48D8" w:rsidRDefault="006D7105" w:rsidP="00BE48D8">
      <w:pPr>
        <w:rPr>
          <w:lang w:val="en-CA"/>
        </w:rPr>
      </w:pPr>
      <w:r>
        <w:rPr>
          <w:lang w:val="en-CA"/>
        </w:rPr>
        <w:t>Jennifer</w:t>
      </w:r>
      <w:r w:rsidR="00EC0E8F">
        <w:rPr>
          <w:lang w:val="en-CA"/>
        </w:rPr>
        <w:t>must</w:t>
      </w:r>
      <w:r w:rsidR="00BE48D8">
        <w:rPr>
          <w:lang w:val="en-CA"/>
        </w:rPr>
        <w:t xml:space="preserve"> work on large Excel spreadsheets consisting of </w:t>
      </w:r>
      <w:r w:rsidR="006E4445">
        <w:rPr>
          <w:lang w:val="en-CA"/>
        </w:rPr>
        <w:t>10</w:t>
      </w:r>
      <w:r w:rsidR="00BE48D8">
        <w:rPr>
          <w:lang w:val="en-CA"/>
        </w:rPr>
        <w:t>0 to 1</w:t>
      </w:r>
      <w:r w:rsidR="006E4445">
        <w:rPr>
          <w:lang w:val="en-CA"/>
        </w:rPr>
        <w:t>5</w:t>
      </w:r>
      <w:r w:rsidR="00BE48D8">
        <w:rPr>
          <w:lang w:val="en-CA"/>
        </w:rPr>
        <w:t>0 columns data with more than 500</w:t>
      </w:r>
      <w:r w:rsidR="008C4EB4">
        <w:rPr>
          <w:lang w:val="en-CA"/>
        </w:rPr>
        <w:t>0</w:t>
      </w:r>
      <w:r w:rsidR="00BE48D8">
        <w:rPr>
          <w:lang w:val="en-CA"/>
        </w:rPr>
        <w:t xml:space="preserve"> rows to handle in a single worksheet. </w:t>
      </w:r>
      <w:r w:rsidR="00BE7E05">
        <w:rPr>
          <w:lang w:val="en-CA"/>
        </w:rPr>
        <w:t>She</w:t>
      </w:r>
      <w:r w:rsidR="00EC0E8F">
        <w:rPr>
          <w:lang w:val="en-CA"/>
        </w:rPr>
        <w:t>must</w:t>
      </w:r>
      <w:r w:rsidR="00BE48D8">
        <w:rPr>
          <w:lang w:val="en-CA"/>
        </w:rPr>
        <w:t xml:space="preserve"> work on multiple spreadsheets at a time.</w:t>
      </w:r>
      <w:r w:rsidR="00BE7E05">
        <w:rPr>
          <w:lang w:val="en-CA"/>
        </w:rPr>
        <w:t>She</w:t>
      </w:r>
      <w:r w:rsidR="00EC0E8F">
        <w:rPr>
          <w:lang w:val="en-CA"/>
        </w:rPr>
        <w:t>must</w:t>
      </w:r>
      <w:r w:rsidR="00832196">
        <w:rPr>
          <w:lang w:val="en-CA"/>
        </w:rPr>
        <w:t xml:space="preserve"> attend conference calls on a regular basis and conduct meetings</w:t>
      </w:r>
      <w:r w:rsidR="006E4445">
        <w:rPr>
          <w:lang w:val="en-CA"/>
        </w:rPr>
        <w:t xml:space="preserve"> with </w:t>
      </w:r>
      <w:r w:rsidR="00750AA7">
        <w:rPr>
          <w:lang w:val="en-CA"/>
        </w:rPr>
        <w:t>his co-workers</w:t>
      </w:r>
      <w:r w:rsidR="00832196">
        <w:rPr>
          <w:lang w:val="en-CA"/>
        </w:rPr>
        <w:t>.</w:t>
      </w:r>
    </w:p>
    <w:p w:rsidR="00BE48D8" w:rsidRDefault="00BE48D8" w:rsidP="00BE48D8">
      <w:pPr>
        <w:pStyle w:val="Heading2"/>
        <w:rPr>
          <w:lang w:val="en-CA"/>
        </w:rPr>
      </w:pPr>
      <w:r>
        <w:rPr>
          <w:lang w:val="en-CA"/>
        </w:rPr>
        <w:t>Budget</w:t>
      </w:r>
    </w:p>
    <w:p w:rsidR="00BE48D8" w:rsidRDefault="00BE48D8" w:rsidP="00BE48D8">
      <w:pPr>
        <w:rPr>
          <w:lang w:val="en-CA"/>
        </w:rPr>
      </w:pPr>
      <w:r>
        <w:rPr>
          <w:lang w:val="en-CA"/>
        </w:rPr>
        <w:t>The company has</w:t>
      </w:r>
      <w:r w:rsidR="00832196">
        <w:rPr>
          <w:lang w:val="en-CA"/>
        </w:rPr>
        <w:t xml:space="preserve"> made aprovision of $1800 for </w:t>
      </w:r>
      <w:r w:rsidR="006D7105">
        <w:rPr>
          <w:lang w:val="en-CA"/>
        </w:rPr>
        <w:t>Jennifer</w:t>
      </w:r>
      <w:r w:rsidR="00832196">
        <w:rPr>
          <w:lang w:val="en-CA"/>
        </w:rPr>
        <w:t xml:space="preserve"> to buy the computer along with any necessary peripherals for him to work efficiently from home.</w:t>
      </w:r>
      <w:r w:rsidR="005359CD">
        <w:rPr>
          <w:lang w:val="en-CA"/>
        </w:rPr>
        <w:t xml:space="preserve"> The amount</w:t>
      </w:r>
      <w:r w:rsidR="005359CD" w:rsidRPr="00601706">
        <w:rPr>
          <w:b/>
          <w:bCs/>
          <w:lang w:val="en-CA"/>
        </w:rPr>
        <w:t>(</w:t>
      </w:r>
      <w:r w:rsidR="0029140C" w:rsidRPr="00601706">
        <w:rPr>
          <w:b/>
          <w:bCs/>
          <w:lang w:val="en-CA"/>
        </w:rPr>
        <w:t>CAD $</w:t>
      </w:r>
      <w:r w:rsidR="005359CD" w:rsidRPr="00601706">
        <w:rPr>
          <w:b/>
          <w:bCs/>
          <w:lang w:val="en-CA"/>
        </w:rPr>
        <w:t>1800)</w:t>
      </w:r>
      <w:r w:rsidR="005359CD">
        <w:rPr>
          <w:lang w:val="en-CA"/>
        </w:rPr>
        <w:t xml:space="preserve"> is inclusive of all taxes</w:t>
      </w:r>
      <w:r w:rsidR="00601706">
        <w:rPr>
          <w:lang w:val="en-CA"/>
        </w:rPr>
        <w:t xml:space="preserve"> and equipment </w:t>
      </w:r>
      <w:r w:rsidR="006D7105">
        <w:rPr>
          <w:lang w:val="en-CA"/>
        </w:rPr>
        <w:t>Jennifer</w:t>
      </w:r>
      <w:r w:rsidR="006F2D97">
        <w:rPr>
          <w:lang w:val="en-CA"/>
        </w:rPr>
        <w:t xml:space="preserve"> would need</w:t>
      </w:r>
      <w:r w:rsidR="005359CD">
        <w:rPr>
          <w:lang w:val="en-CA"/>
        </w:rPr>
        <w:t>.</w:t>
      </w:r>
    </w:p>
    <w:p w:rsidR="00832196" w:rsidRDefault="00832196" w:rsidP="00832196">
      <w:pPr>
        <w:pStyle w:val="Heading2"/>
        <w:rPr>
          <w:lang w:val="en-CA"/>
        </w:rPr>
      </w:pPr>
      <w:r>
        <w:rPr>
          <w:lang w:val="en-CA"/>
        </w:rPr>
        <w:t>Suggestions</w:t>
      </w:r>
    </w:p>
    <w:p w:rsidR="0086213D" w:rsidRDefault="00832196" w:rsidP="00BE48D8">
      <w:pPr>
        <w:rPr>
          <w:lang w:val="en-CA"/>
        </w:rPr>
      </w:pPr>
      <w:r>
        <w:rPr>
          <w:lang w:val="en-CA"/>
        </w:rPr>
        <w:t xml:space="preserve">Make a choice for </w:t>
      </w:r>
      <w:r w:rsidR="006D7105">
        <w:rPr>
          <w:lang w:val="en-CA"/>
        </w:rPr>
        <w:t>Jennifer</w:t>
      </w:r>
      <w:r>
        <w:rPr>
          <w:lang w:val="en-CA"/>
        </w:rPr>
        <w:t xml:space="preserve"> to help him select and justify the selection of computer</w:t>
      </w:r>
      <w:r w:rsidR="00A01EE7">
        <w:rPr>
          <w:lang w:val="en-CA"/>
        </w:rPr>
        <w:t>, the specification of hardware selected</w:t>
      </w:r>
      <w:r>
        <w:rPr>
          <w:lang w:val="en-CA"/>
        </w:rPr>
        <w:t xml:space="preserve"> and any peripherals that are necessary for him so that </w:t>
      </w:r>
      <w:r w:rsidR="00BE7E05">
        <w:rPr>
          <w:lang w:val="en-CA"/>
        </w:rPr>
        <w:t>She</w:t>
      </w:r>
      <w:r>
        <w:rPr>
          <w:lang w:val="en-CA"/>
        </w:rPr>
        <w:t xml:space="preserve"> can telecommute.</w:t>
      </w:r>
    </w:p>
    <w:p w:rsidR="00832196" w:rsidRDefault="00067796" w:rsidP="00BE48D8">
      <w:pPr>
        <w:rPr>
          <w:lang w:val="en-CA"/>
        </w:rPr>
      </w:pPr>
      <w:r>
        <w:rPr>
          <w:lang w:val="en-CA"/>
        </w:rPr>
        <w:t xml:space="preserve">Using the sheet on the </w:t>
      </w:r>
      <w:r w:rsidR="0086213D">
        <w:rPr>
          <w:lang w:val="en-CA"/>
        </w:rPr>
        <w:t>following</w:t>
      </w:r>
      <w:r>
        <w:rPr>
          <w:lang w:val="en-CA"/>
        </w:rPr>
        <w:t xml:space="preserve"> page</w:t>
      </w:r>
      <w:r w:rsidR="0086213D">
        <w:rPr>
          <w:lang w:val="en-CA"/>
        </w:rPr>
        <w:t>s</w:t>
      </w:r>
      <w:r>
        <w:rPr>
          <w:lang w:val="en-CA"/>
        </w:rPr>
        <w:t>, fill the details of the computer shortlisted.</w:t>
      </w:r>
    </w:p>
    <w:p w:rsidR="00E5270C" w:rsidRPr="00B150A4" w:rsidRDefault="00E5270C" w:rsidP="00BE48D8">
      <w:pPr>
        <w:rPr>
          <w:sz w:val="28"/>
          <w:lang w:val="en-CA"/>
        </w:rPr>
      </w:pPr>
      <w:r w:rsidRPr="00B150A4">
        <w:rPr>
          <w:sz w:val="28"/>
          <w:lang w:val="en-CA"/>
        </w:rPr>
        <w:t xml:space="preserve">Think carefully </w:t>
      </w:r>
      <w:r w:rsidR="0093004D" w:rsidRPr="00B150A4">
        <w:rPr>
          <w:sz w:val="28"/>
          <w:lang w:val="en-CA"/>
        </w:rPr>
        <w:t xml:space="preserve">about the </w:t>
      </w:r>
      <w:r w:rsidR="0093004D" w:rsidRPr="00B150A4">
        <w:rPr>
          <w:b/>
          <w:sz w:val="28"/>
          <w:lang w:val="en-CA"/>
        </w:rPr>
        <w:t xml:space="preserve">needs of </w:t>
      </w:r>
      <w:r w:rsidR="006D7105">
        <w:rPr>
          <w:b/>
          <w:sz w:val="28"/>
          <w:lang w:val="en-CA"/>
        </w:rPr>
        <w:t>Jennifer</w:t>
      </w:r>
      <w:r w:rsidRPr="00B150A4">
        <w:rPr>
          <w:sz w:val="28"/>
          <w:lang w:val="en-CA"/>
        </w:rPr>
        <w:t xml:space="preserve">while </w:t>
      </w:r>
      <w:r w:rsidR="0093004D" w:rsidRPr="00B150A4">
        <w:rPr>
          <w:sz w:val="28"/>
          <w:lang w:val="en-CA"/>
        </w:rPr>
        <w:t>choosing</w:t>
      </w:r>
      <w:r w:rsidRPr="00B150A4">
        <w:rPr>
          <w:sz w:val="28"/>
          <w:lang w:val="en-CA"/>
        </w:rPr>
        <w:t xml:space="preserve"> the computer.</w:t>
      </w:r>
    </w:p>
    <w:p w:rsidR="00067796" w:rsidRDefault="00067796" w:rsidP="00BE48D8">
      <w:pPr>
        <w:rPr>
          <w:lang w:val="en-CA"/>
        </w:rPr>
      </w:pPr>
      <w:r>
        <w:rPr>
          <w:lang w:val="en-CA"/>
        </w:rPr>
        <w:br w:type="page"/>
      </w:r>
    </w:p>
    <w:p w:rsidR="00067796" w:rsidRPr="006D20BD" w:rsidRDefault="00067796" w:rsidP="00067796">
      <w:pPr>
        <w:pStyle w:val="Heading2"/>
        <w:rPr>
          <w:color w:val="E36C0A" w:themeColor="accent6" w:themeShade="BF"/>
          <w:lang w:val="en-CA"/>
        </w:rPr>
      </w:pPr>
      <w:r w:rsidRPr="006D20BD">
        <w:rPr>
          <w:color w:val="E36C0A" w:themeColor="accent6" w:themeShade="BF"/>
          <w:lang w:val="en-CA"/>
        </w:rPr>
        <w:lastRenderedPageBreak/>
        <w:t xml:space="preserve">Note: </w:t>
      </w:r>
    </w:p>
    <w:p w:rsidR="00067796" w:rsidRDefault="008638C8" w:rsidP="00067796">
      <w:pPr>
        <w:pStyle w:val="Heading2"/>
        <w:rPr>
          <w:lang w:val="en-CA"/>
        </w:rPr>
      </w:pPr>
      <w:r>
        <w:rPr>
          <w:lang w:val="en-CA"/>
        </w:rPr>
        <w:t xml:space="preserve">Download this document. </w:t>
      </w:r>
      <w:r w:rsidR="00067796">
        <w:rPr>
          <w:lang w:val="en-CA"/>
        </w:rPr>
        <w:t xml:space="preserve">Write the answers in the </w:t>
      </w:r>
      <w:r w:rsidR="00B150A4">
        <w:rPr>
          <w:lang w:val="en-CA"/>
        </w:rPr>
        <w:t xml:space="preserve">box </w:t>
      </w:r>
      <w:r w:rsidR="00381379">
        <w:rPr>
          <w:lang w:val="en-CA"/>
        </w:rPr>
        <w:t xml:space="preserve">next to the question </w:t>
      </w:r>
      <w:r w:rsidR="00067796">
        <w:rPr>
          <w:lang w:val="en-CA"/>
        </w:rPr>
        <w:t>provided</w:t>
      </w:r>
      <w:r w:rsidR="00C030A4">
        <w:rPr>
          <w:lang w:val="en-CA"/>
        </w:rPr>
        <w:t xml:space="preserve"> byc</w:t>
      </w:r>
      <w:r w:rsidR="00381379">
        <w:rPr>
          <w:lang w:val="en-CA"/>
        </w:rPr>
        <w:t>lick</w:t>
      </w:r>
      <w:r w:rsidR="00C030A4">
        <w:rPr>
          <w:lang w:val="en-CA"/>
        </w:rPr>
        <w:t>ing</w:t>
      </w:r>
      <w:r w:rsidR="00381379">
        <w:rPr>
          <w:lang w:val="en-CA"/>
        </w:rPr>
        <w:t xml:space="preserve"> in the </w:t>
      </w:r>
      <w:r w:rsidR="00CB6D18">
        <w:rPr>
          <w:lang w:val="en-CA"/>
        </w:rPr>
        <w:t xml:space="preserve">box and </w:t>
      </w:r>
      <w:r w:rsidR="00200872">
        <w:rPr>
          <w:lang w:val="en-CA"/>
        </w:rPr>
        <w:t xml:space="preserve">then </w:t>
      </w:r>
      <w:r w:rsidR="00CB6D18">
        <w:rPr>
          <w:lang w:val="en-CA"/>
        </w:rPr>
        <w:t xml:space="preserve">write your answer. </w:t>
      </w:r>
      <w:r w:rsidR="00067796">
        <w:rPr>
          <w:lang w:val="en-CA"/>
        </w:rPr>
        <w:t xml:space="preserve">Any definitions should be written in your own words. Name the Word document file as </w:t>
      </w:r>
      <w:r w:rsidR="00067796">
        <w:rPr>
          <w:color w:val="E36C0A" w:themeColor="accent6" w:themeShade="BF"/>
          <w:u w:val="single"/>
          <w:lang w:val="en-CA"/>
        </w:rPr>
        <w:t>C</w:t>
      </w:r>
      <w:r w:rsidR="00CC0016">
        <w:rPr>
          <w:color w:val="E36C0A" w:themeColor="accent6" w:themeShade="BF"/>
          <w:u w:val="single"/>
          <w:lang w:val="en-CA"/>
        </w:rPr>
        <w:t xml:space="preserve">omputer </w:t>
      </w:r>
      <w:r w:rsidR="009441E7">
        <w:rPr>
          <w:color w:val="E36C0A" w:themeColor="accent6" w:themeShade="BF"/>
          <w:u w:val="single"/>
          <w:lang w:val="en-CA"/>
        </w:rPr>
        <w:t>Selection</w:t>
      </w:r>
      <w:r w:rsidR="00134947">
        <w:rPr>
          <w:color w:val="E36C0A" w:themeColor="accent6" w:themeShade="BF"/>
          <w:u w:val="single"/>
          <w:lang w:val="en-CA"/>
        </w:rPr>
        <w:t>Assignment</w:t>
      </w:r>
      <w:r w:rsidR="00067796" w:rsidRPr="00307B51">
        <w:rPr>
          <w:color w:val="E36C0A" w:themeColor="accent6" w:themeShade="BF"/>
          <w:u w:val="single"/>
          <w:lang w:val="en-CA"/>
        </w:rPr>
        <w:t xml:space="preserve"> - your </w:t>
      </w:r>
      <w:r w:rsidR="000600BD">
        <w:rPr>
          <w:color w:val="E36C0A" w:themeColor="accent6" w:themeShade="BF"/>
          <w:u w:val="single"/>
          <w:lang w:val="en-CA"/>
        </w:rPr>
        <w:t xml:space="preserve">full </w:t>
      </w:r>
      <w:r w:rsidR="00067796" w:rsidRPr="00307B51">
        <w:rPr>
          <w:color w:val="E36C0A" w:themeColor="accent6" w:themeShade="BF"/>
          <w:u w:val="single"/>
          <w:lang w:val="en-CA"/>
        </w:rPr>
        <w:t>name</w:t>
      </w:r>
      <w:r>
        <w:rPr>
          <w:lang w:val="en-CA"/>
        </w:rPr>
        <w:t xml:space="preserve">and upload the file </w:t>
      </w:r>
      <w:r w:rsidR="00EC0E8F">
        <w:rPr>
          <w:lang w:val="en-CA"/>
        </w:rPr>
        <w:t>o</w:t>
      </w:r>
      <w:r>
        <w:rPr>
          <w:lang w:val="en-CA"/>
        </w:rPr>
        <w:t xml:space="preserve">n </w:t>
      </w:r>
      <w:r w:rsidR="00CB6D18">
        <w:rPr>
          <w:lang w:val="en-CA"/>
        </w:rPr>
        <w:t>Brightspace</w:t>
      </w:r>
      <w:r w:rsidR="00134947">
        <w:rPr>
          <w:lang w:val="en-CA"/>
        </w:rPr>
        <w:t xml:space="preserve"> in the </w:t>
      </w:r>
      <w:r w:rsidR="00EF3AB8" w:rsidRPr="00AB2296">
        <w:rPr>
          <w:color w:val="E36C0A" w:themeColor="accent6" w:themeShade="BF"/>
          <w:u w:val="single"/>
          <w:lang w:val="en-CA"/>
        </w:rPr>
        <w:t>Computer Concepts Assignments</w:t>
      </w:r>
      <w:r w:rsidR="00EF3AB8">
        <w:rPr>
          <w:lang w:val="en-CA"/>
        </w:rPr>
        <w:t xml:space="preserve"> folder</w:t>
      </w:r>
      <w:r>
        <w:rPr>
          <w:lang w:val="en-CA"/>
        </w:rPr>
        <w:t>.</w:t>
      </w:r>
    </w:p>
    <w:p w:rsidR="00EC0E8F" w:rsidRDefault="00EC0E8F" w:rsidP="00EC0E8F">
      <w:pPr>
        <w:pStyle w:val="Heading2"/>
        <w:rPr>
          <w:lang w:val="en-CA"/>
        </w:rPr>
      </w:pPr>
      <w:r>
        <w:rPr>
          <w:lang w:val="en-CA"/>
        </w:rPr>
        <w:t xml:space="preserve">The screenshot </w:t>
      </w:r>
      <w:r w:rsidR="00CB6D18">
        <w:rPr>
          <w:lang w:val="en-CA"/>
        </w:rPr>
        <w:t xml:space="preserve">showing the computer </w:t>
      </w:r>
      <w:r>
        <w:rPr>
          <w:lang w:val="en-CA"/>
        </w:rPr>
        <w:t>configuration</w:t>
      </w:r>
      <w:r w:rsidR="00ED081A">
        <w:rPr>
          <w:lang w:val="en-CA"/>
        </w:rPr>
        <w:t>, price, link</w:t>
      </w:r>
      <w:r>
        <w:rPr>
          <w:lang w:val="en-CA"/>
        </w:rPr>
        <w:t xml:space="preserve"> should be </w:t>
      </w:r>
      <w:r w:rsidR="00CB6D18">
        <w:rPr>
          <w:lang w:val="en-CA"/>
        </w:rPr>
        <w:t>clear</w:t>
      </w:r>
      <w:r w:rsidR="00ED081A">
        <w:rPr>
          <w:lang w:val="en-CA"/>
        </w:rPr>
        <w:t xml:space="preserve"> and</w:t>
      </w:r>
      <w:r>
        <w:rPr>
          <w:lang w:val="en-CA"/>
        </w:rPr>
        <w:t>readable.</w:t>
      </w:r>
    </w:p>
    <w:p w:rsidR="00C40383" w:rsidRPr="00C40383" w:rsidRDefault="00C37EC7" w:rsidP="00C90E5A">
      <w:pPr>
        <w:pStyle w:val="Heading2"/>
        <w:rPr>
          <w:lang w:val="en-CA"/>
        </w:rPr>
      </w:pPr>
      <w:r w:rsidRPr="00C90E5A">
        <w:rPr>
          <w:color w:val="E36C0A" w:themeColor="accent6" w:themeShade="BF"/>
          <w:lang w:val="en-CA"/>
        </w:rPr>
        <w:t xml:space="preserve">5 marks </w:t>
      </w:r>
      <w:r>
        <w:rPr>
          <w:lang w:val="en-CA"/>
        </w:rPr>
        <w:t xml:space="preserve">are for selecting the right computer. </w:t>
      </w:r>
      <w:r w:rsidR="006C6B68" w:rsidRPr="006C6B68">
        <w:rPr>
          <w:color w:val="E36C0A" w:themeColor="accent6" w:themeShade="BF"/>
          <w:lang w:val="en-CA"/>
        </w:rPr>
        <w:t>2 marks</w:t>
      </w:r>
      <w:r w:rsidR="006C6B68">
        <w:rPr>
          <w:lang w:val="en-CA"/>
        </w:rPr>
        <w:t xml:space="preserve"> for each question. </w:t>
      </w:r>
      <w:r w:rsidR="00C90E5A">
        <w:rPr>
          <w:lang w:val="en-CA"/>
        </w:rPr>
        <w:t>So,</w:t>
      </w:r>
      <w:r>
        <w:rPr>
          <w:lang w:val="en-CA"/>
        </w:rPr>
        <w:t xml:space="preserve"> make your choice carefully based on </w:t>
      </w:r>
      <w:r w:rsidR="006D7105">
        <w:rPr>
          <w:lang w:val="en-CA"/>
        </w:rPr>
        <w:t>Jennifer</w:t>
      </w:r>
      <w:r w:rsidR="00CC0016">
        <w:rPr>
          <w:lang w:val="en-CA"/>
        </w:rPr>
        <w:t>’s</w:t>
      </w:r>
      <w:r>
        <w:rPr>
          <w:lang w:val="en-CA"/>
        </w:rPr>
        <w:t xml:space="preserve"> needs.</w:t>
      </w:r>
    </w:p>
    <w:p w:rsidR="00067796" w:rsidRDefault="00067796" w:rsidP="00067796">
      <w:pPr>
        <w:tabs>
          <w:tab w:val="right" w:pos="9360"/>
        </w:tabs>
        <w:rPr>
          <w:lang w:val="en-CA"/>
        </w:rPr>
      </w:pPr>
    </w:p>
    <w:tbl>
      <w:tblPr>
        <w:tblStyle w:val="GridTable4Accent6"/>
        <w:tblW w:w="10188" w:type="dxa"/>
        <w:tblLayout w:type="fixed"/>
        <w:tblLook w:val="06A0"/>
      </w:tblPr>
      <w:tblGrid>
        <w:gridCol w:w="1008"/>
        <w:gridCol w:w="1530"/>
        <w:gridCol w:w="4140"/>
        <w:gridCol w:w="3510"/>
      </w:tblGrid>
      <w:tr w:rsidR="00067796" w:rsidRPr="00067796" w:rsidTr="00AF5651">
        <w:trPr>
          <w:cnfStyle w:val="100000000000"/>
          <w:trHeight w:val="864"/>
          <w:tblHeader/>
        </w:trPr>
        <w:tc>
          <w:tcPr>
            <w:cnfStyle w:val="001000000000"/>
            <w:tcW w:w="1008" w:type="dxa"/>
          </w:tcPr>
          <w:p w:rsidR="00067796" w:rsidRPr="0010794A" w:rsidRDefault="00CF2096" w:rsidP="00131BE6">
            <w:pPr>
              <w:rPr>
                <w:rFonts w:asciiTheme="minorHAnsi" w:eastAsiaTheme="minorEastAsia" w:hAnsiTheme="minorHAnsi" w:cstheme="minorBidi"/>
                <w:color w:val="auto"/>
                <w:sz w:val="28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lang w:val="en-CA" w:eastAsia="zh-CN"/>
              </w:rPr>
              <w:t>Q.No.</w:t>
            </w:r>
          </w:p>
        </w:tc>
        <w:tc>
          <w:tcPr>
            <w:tcW w:w="1530" w:type="dxa"/>
          </w:tcPr>
          <w:p w:rsidR="00067796" w:rsidRPr="0010794A" w:rsidRDefault="0010794A" w:rsidP="0010794A">
            <w:pPr>
              <w:cnfStyle w:val="100000000000"/>
              <w:rPr>
                <w:rFonts w:eastAsia="SimSun" w:cs="Arial"/>
                <w:color w:val="auto"/>
                <w:sz w:val="28"/>
                <w:szCs w:val="28"/>
                <w:lang w:eastAsia="zh-CN"/>
              </w:rPr>
            </w:pPr>
            <w:r w:rsidRPr="0010794A">
              <w:rPr>
                <w:rFonts w:eastAsia="SimSun" w:cs="Arial"/>
                <w:color w:val="auto"/>
                <w:sz w:val="28"/>
                <w:szCs w:val="28"/>
              </w:rPr>
              <w:t>Topic</w:t>
            </w:r>
          </w:p>
        </w:tc>
        <w:tc>
          <w:tcPr>
            <w:tcW w:w="4140" w:type="dxa"/>
          </w:tcPr>
          <w:p w:rsidR="00067796" w:rsidRPr="0010794A" w:rsidRDefault="0010794A" w:rsidP="0010794A">
            <w:pPr>
              <w:cnfStyle w:val="100000000000"/>
              <w:rPr>
                <w:rFonts w:eastAsia="SimSun" w:cs="Arial"/>
                <w:color w:val="auto"/>
                <w:sz w:val="28"/>
                <w:szCs w:val="28"/>
                <w:lang w:eastAsia="zh-CN"/>
              </w:rPr>
            </w:pPr>
            <w:r w:rsidRPr="0010794A">
              <w:rPr>
                <w:rFonts w:eastAsia="SimSun" w:cs="Arial"/>
                <w:color w:val="auto"/>
                <w:sz w:val="28"/>
                <w:szCs w:val="28"/>
              </w:rPr>
              <w:t>Question</w:t>
            </w:r>
          </w:p>
        </w:tc>
        <w:tc>
          <w:tcPr>
            <w:tcW w:w="3510" w:type="dxa"/>
          </w:tcPr>
          <w:p w:rsidR="00067796" w:rsidRPr="0010794A" w:rsidRDefault="0010794A" w:rsidP="0010794A">
            <w:pPr>
              <w:cnfStyle w:val="100000000000"/>
              <w:rPr>
                <w:rFonts w:asciiTheme="minorHAnsi" w:eastAsiaTheme="minorEastAsia" w:hAnsiTheme="minorHAnsi" w:cstheme="minorBidi"/>
                <w:color w:val="auto"/>
                <w:sz w:val="28"/>
                <w:lang w:val="en-CA" w:eastAsia="zh-CN"/>
              </w:rPr>
            </w:pPr>
            <w:r w:rsidRPr="0010794A">
              <w:rPr>
                <w:color w:val="auto"/>
                <w:sz w:val="28"/>
              </w:rPr>
              <w:t>Answer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CF209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>WEB</w:t>
            </w:r>
          </w:p>
        </w:tc>
        <w:tc>
          <w:tcPr>
            <w:tcW w:w="4140" w:type="dxa"/>
          </w:tcPr>
          <w:p w:rsidR="00067796" w:rsidRPr="00067796" w:rsidRDefault="00AB0CF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What website did you find the computer</w:t>
            </w:r>
            <w:r w:rsidR="00356427">
              <w:rPr>
                <w:rFonts w:eastAsia="SimSun" w:cs="Arial"/>
                <w:color w:val="auto"/>
                <w:szCs w:val="28"/>
                <w:lang w:eastAsia="zh-CN"/>
              </w:rPr>
              <w:t xml:space="preserve"> on</w:t>
            </w:r>
            <w:r w:rsidR="00CF2096" w:rsidRPr="00067796">
              <w:rPr>
                <w:rFonts w:eastAsia="SimSun" w:cs="Arial"/>
                <w:color w:val="auto"/>
                <w:szCs w:val="28"/>
                <w:lang w:eastAsia="zh-CN"/>
              </w:rPr>
              <w:t>?</w:t>
            </w:r>
            <w:r w:rsidR="0086213D">
              <w:rPr>
                <w:rFonts w:eastAsia="SimSun" w:cs="Arial"/>
                <w:color w:val="auto"/>
                <w:szCs w:val="28"/>
                <w:lang w:eastAsia="zh-CN"/>
              </w:rPr>
              <w:t xml:space="preserve"> Give the complete address link</w:t>
            </w:r>
            <w:r w:rsidR="000217E1">
              <w:rPr>
                <w:rFonts w:eastAsia="SimSun" w:cs="Arial"/>
                <w:color w:val="auto"/>
                <w:szCs w:val="28"/>
                <w:lang w:eastAsia="zh-CN"/>
              </w:rPr>
              <w:t xml:space="preserve"> of the selected computer</w:t>
            </w:r>
            <w:r w:rsidR="0086213D">
              <w:rPr>
                <w:rFonts w:eastAsia="SimSun" w:cs="Arial"/>
                <w:color w:val="auto"/>
                <w:szCs w:val="28"/>
                <w:lang w:eastAsia="zh-CN"/>
              </w:rPr>
              <w:t>.</w:t>
            </w:r>
            <w:r w:rsidR="00B0787A">
              <w:rPr>
                <w:rFonts w:eastAsia="SimSun" w:cs="Arial"/>
                <w:color w:val="auto"/>
                <w:szCs w:val="28"/>
                <w:lang w:eastAsia="zh-CN"/>
              </w:rPr>
              <w:t xml:space="preserve"> The link should take me to the computer you selected for </w:t>
            </w:r>
            <w:r w:rsidR="006D7105">
              <w:rPr>
                <w:rFonts w:eastAsia="SimSun" w:cs="Arial"/>
                <w:color w:val="auto"/>
                <w:szCs w:val="28"/>
                <w:lang w:eastAsia="zh-CN"/>
              </w:rPr>
              <w:t>Jennifer</w:t>
            </w:r>
            <w:r w:rsidR="00B0787A">
              <w:rPr>
                <w:rFonts w:eastAsia="SimSun" w:cs="Arial"/>
                <w:color w:val="auto"/>
                <w:szCs w:val="28"/>
                <w:lang w:eastAsia="zh-CN"/>
              </w:rPr>
              <w:t>.</w:t>
            </w:r>
          </w:p>
        </w:tc>
        <w:tc>
          <w:tcPr>
            <w:tcW w:w="3510" w:type="dxa"/>
          </w:tcPr>
          <w:p w:rsidR="00067796" w:rsidRPr="009E5EA7" w:rsidRDefault="005359CD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 xml:space="preserve">Give the complete </w:t>
            </w:r>
            <w:r w:rsidR="00BE7E05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clickable w</w:t>
            </w:r>
            <w:r w:rsidR="00AB0CF3" w:rsidRPr="009E5EA7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 xml:space="preserve">ebsite </w:t>
            </w:r>
            <w:r w:rsidR="00BE7E05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link</w:t>
            </w:r>
            <w:r w:rsidR="00AB0CF3" w:rsidRPr="009E5EA7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 xml:space="preserve"> here</w:t>
            </w:r>
            <w:r w:rsidR="00D81CBC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.</w:t>
            </w:r>
          </w:p>
          <w:p w:rsidR="00067796" w:rsidRPr="00067796" w:rsidRDefault="003C0FEE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hyperlink r:id="rId7" w:history="1">
              <w:r w:rsidRPr="003C0FEE">
                <w:rPr>
                  <w:rStyle w:val="Hyperlink"/>
                  <w:rFonts w:asciiTheme="minorHAnsi" w:eastAsiaTheme="minorEastAsia" w:hAnsiTheme="minorHAnsi" w:cstheme="minorBidi"/>
                  <w:sz w:val="20"/>
                  <w:lang w:val="en-CA" w:eastAsia="zh-CN"/>
                </w:rPr>
                <w:t>https://www.bestbuy.ca/en-ca/product/lenovo-thinkpad-e15-gen-2-intel-11th-gen-core-i</w:t>
              </w:r>
              <w:r w:rsidRPr="003C0FEE">
                <w:rPr>
                  <w:rStyle w:val="Hyperlink"/>
                  <w:rFonts w:asciiTheme="minorHAnsi" w:eastAsiaTheme="minorEastAsia" w:hAnsiTheme="minorHAnsi" w:cstheme="minorBidi"/>
                  <w:sz w:val="20"/>
                  <w:lang w:val="en-CA" w:eastAsia="zh-CN"/>
                </w:rPr>
                <w:t>5</w:t>
              </w:r>
              <w:r w:rsidRPr="003C0FEE">
                <w:rPr>
                  <w:rStyle w:val="Hyperlink"/>
                  <w:rFonts w:asciiTheme="minorHAnsi" w:eastAsiaTheme="minorEastAsia" w:hAnsiTheme="minorHAnsi" w:cstheme="minorBidi"/>
                  <w:sz w:val="20"/>
                  <w:lang w:val="en-CA" w:eastAsia="zh-CN"/>
                </w:rPr>
                <w:t>-1135g7-16gb-ram-2tb-ssd-storage-win11-pro/15386748</w:t>
              </w:r>
            </w:hyperlink>
          </w:p>
        </w:tc>
      </w:tr>
      <w:tr w:rsidR="0010794A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10794A" w:rsidRPr="00CF2096" w:rsidRDefault="0010794A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10794A" w:rsidRPr="00067796" w:rsidRDefault="00CF209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TYPE</w:t>
            </w:r>
          </w:p>
        </w:tc>
        <w:tc>
          <w:tcPr>
            <w:tcW w:w="4140" w:type="dxa"/>
          </w:tcPr>
          <w:p w:rsidR="0010794A" w:rsidRPr="00067796" w:rsidRDefault="009909DC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What type of device is it</w:t>
            </w:r>
            <w:r w:rsidR="00D81CBC">
              <w:rPr>
                <w:rFonts w:eastAsia="SimSun" w:cs="Arial"/>
                <w:color w:val="auto"/>
                <w:szCs w:val="28"/>
                <w:lang w:eastAsia="zh-CN"/>
              </w:rPr>
              <w:t>? (Desktop/L</w:t>
            </w:r>
            <w:r w:rsidR="00AB0CF3">
              <w:rPr>
                <w:rFonts w:eastAsia="SimSun" w:cs="Arial"/>
                <w:color w:val="auto"/>
                <w:szCs w:val="28"/>
                <w:lang w:eastAsia="zh-CN"/>
              </w:rPr>
              <w:t>aptop</w:t>
            </w:r>
            <w:r w:rsidR="00D81CBC">
              <w:rPr>
                <w:rFonts w:eastAsia="SimSun" w:cs="Arial"/>
                <w:color w:val="auto"/>
                <w:szCs w:val="28"/>
                <w:lang w:eastAsia="zh-CN"/>
              </w:rPr>
              <w:t xml:space="preserve"> / tablet) </w:t>
            </w:r>
          </w:p>
        </w:tc>
        <w:tc>
          <w:tcPr>
            <w:tcW w:w="3510" w:type="dxa"/>
          </w:tcPr>
          <w:p w:rsidR="005308F8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</w:p>
          <w:p w:rsidR="0010794A" w:rsidRPr="005308F8" w:rsidRDefault="005308F8" w:rsidP="005308F8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sz w:val="20"/>
                <w:lang w:val="en-CA" w:eastAsia="zh-CN"/>
              </w:rPr>
              <w:t xml:space="preserve">Laptop 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CF209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>COST</w:t>
            </w:r>
          </w:p>
        </w:tc>
        <w:tc>
          <w:tcPr>
            <w:tcW w:w="4140" w:type="dxa"/>
          </w:tcPr>
          <w:p w:rsidR="00067796" w:rsidRPr="00067796" w:rsidRDefault="00AB0CF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How much does the computer cost</w:t>
            </w:r>
            <w:r w:rsidR="00CF2096" w:rsidRPr="00067796">
              <w:rPr>
                <w:rFonts w:eastAsia="SimSun" w:cs="Arial"/>
                <w:color w:val="auto"/>
                <w:szCs w:val="28"/>
                <w:lang w:eastAsia="zh-CN"/>
              </w:rPr>
              <w:t>?</w:t>
            </w:r>
          </w:p>
        </w:tc>
        <w:tc>
          <w:tcPr>
            <w:tcW w:w="3510" w:type="dxa"/>
          </w:tcPr>
          <w:p w:rsidR="00067796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$1787 inclusive of taxes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2873CA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SOFTWARE</w:t>
            </w:r>
          </w:p>
        </w:tc>
        <w:tc>
          <w:tcPr>
            <w:tcW w:w="4140" w:type="dxa"/>
          </w:tcPr>
          <w:p w:rsidR="00067796" w:rsidRPr="00067796" w:rsidRDefault="00257638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Name</w:t>
            </w:r>
            <w:r w:rsidR="009E5EA7">
              <w:rPr>
                <w:rFonts w:eastAsia="SimSun" w:cs="Arial"/>
                <w:color w:val="auto"/>
                <w:szCs w:val="28"/>
                <w:lang w:eastAsia="zh-CN"/>
              </w:rPr>
              <w:t xml:space="preserve"> the O</w:t>
            </w:r>
            <w:r w:rsidR="00AB0CF3">
              <w:rPr>
                <w:rFonts w:eastAsia="SimSun" w:cs="Arial"/>
                <w:color w:val="auto"/>
                <w:szCs w:val="28"/>
                <w:lang w:eastAsia="zh-CN"/>
              </w:rPr>
              <w:t>perating system of the computer? Mention the bits as well.</w:t>
            </w:r>
          </w:p>
        </w:tc>
        <w:tc>
          <w:tcPr>
            <w:tcW w:w="3510" w:type="dxa"/>
          </w:tcPr>
          <w:p w:rsidR="00067796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="Arial" w:hAnsi="Arial" w:cs="Arial"/>
                <w:color w:val="1D252C"/>
                <w:sz w:val="17"/>
                <w:szCs w:val="17"/>
                <w:shd w:val="clear" w:color="auto" w:fill="FFFFFF"/>
              </w:rPr>
              <w:t xml:space="preserve">Windows 11 Pro 64, English 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024BA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PROCESSOR</w:t>
            </w:r>
          </w:p>
        </w:tc>
        <w:tc>
          <w:tcPr>
            <w:tcW w:w="4140" w:type="dxa"/>
          </w:tcPr>
          <w:p w:rsidR="00067796" w:rsidRPr="00067796" w:rsidRDefault="00AB0CF3" w:rsidP="0010794A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>W</w:t>
            </w:r>
            <w:r w:rsidR="007D434D">
              <w:rPr>
                <w:rFonts w:eastAsia="SimSun" w:cs="Arial"/>
                <w:color w:val="auto"/>
                <w:szCs w:val="28"/>
                <w:lang w:eastAsia="zh-CN"/>
              </w:rPr>
              <w:t>hich</w:t>
            </w: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 xml:space="preserve"> is </w:t>
            </w:r>
            <w:r w:rsidR="00DD07B7">
              <w:rPr>
                <w:rFonts w:eastAsia="SimSun" w:cs="Arial"/>
                <w:color w:val="auto"/>
                <w:szCs w:val="28"/>
                <w:lang w:eastAsia="zh-CN"/>
              </w:rPr>
              <w:t xml:space="preserve">the </w:t>
            </w:r>
            <w:r w:rsidR="00835F15">
              <w:rPr>
                <w:rFonts w:eastAsia="SimSun" w:cs="Arial"/>
                <w:color w:val="auto"/>
                <w:szCs w:val="28"/>
                <w:lang w:eastAsia="zh-CN"/>
              </w:rPr>
              <w:t xml:space="preserve">processor used </w:t>
            </w:r>
            <w:r w:rsidR="00DD07B7">
              <w:rPr>
                <w:rFonts w:eastAsia="SimSun" w:cs="Arial"/>
                <w:color w:val="auto"/>
                <w:szCs w:val="28"/>
                <w:lang w:eastAsia="zh-CN"/>
              </w:rPr>
              <w:t xml:space="preserve">in the computer </w:t>
            </w:r>
            <w:r w:rsidR="00835F15">
              <w:rPr>
                <w:rFonts w:eastAsia="SimSun" w:cs="Arial"/>
                <w:color w:val="auto"/>
                <w:szCs w:val="28"/>
                <w:lang w:eastAsia="zh-CN"/>
              </w:rPr>
              <w:t>a</w:t>
            </w:r>
            <w:r w:rsidR="008B5154">
              <w:rPr>
                <w:rFonts w:eastAsia="SimSun" w:cs="Arial"/>
                <w:color w:val="auto"/>
                <w:szCs w:val="28"/>
                <w:lang w:eastAsia="zh-CN"/>
              </w:rPr>
              <w:t>n</w:t>
            </w:r>
            <w:r w:rsidR="00835F15">
              <w:rPr>
                <w:rFonts w:eastAsia="SimSun" w:cs="Arial"/>
                <w:color w:val="auto"/>
                <w:szCs w:val="28"/>
                <w:lang w:eastAsia="zh-CN"/>
              </w:rPr>
              <w:t>d</w:t>
            </w:r>
            <w:r w:rsidR="00DD07B7">
              <w:rPr>
                <w:rFonts w:eastAsia="SimSun" w:cs="Arial"/>
                <w:color w:val="auto"/>
                <w:szCs w:val="28"/>
                <w:lang w:eastAsia="zh-CN"/>
              </w:rPr>
              <w:t xml:space="preserve">what is </w:t>
            </w: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 xml:space="preserve">the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speed of the </w:t>
            </w: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 xml:space="preserve">processor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>in GH</w:t>
            </w:r>
            <w:r w:rsidR="008B5154">
              <w:rPr>
                <w:rFonts w:eastAsia="SimSun" w:cs="Arial"/>
                <w:color w:val="auto"/>
                <w:szCs w:val="28"/>
                <w:lang w:eastAsia="zh-CN"/>
              </w:rPr>
              <w:t>z</w:t>
            </w:r>
            <w:r w:rsidR="007D434D">
              <w:rPr>
                <w:rFonts w:eastAsia="SimSun" w:cs="Arial"/>
                <w:color w:val="auto"/>
                <w:szCs w:val="28"/>
                <w:lang w:eastAsia="zh-CN"/>
              </w:rPr>
              <w:t>?</w:t>
            </w:r>
          </w:p>
        </w:tc>
        <w:tc>
          <w:tcPr>
            <w:tcW w:w="3510" w:type="dxa"/>
          </w:tcPr>
          <w:p w:rsidR="00067796" w:rsidRDefault="005308F8" w:rsidP="00067796">
            <w:pPr>
              <w:cnfStyle w:val="000000000000"/>
              <w:rPr>
                <w:rFonts w:ascii="Arial" w:hAnsi="Arial" w:cs="Arial"/>
                <w:color w:val="1D252C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1D252C"/>
                <w:sz w:val="17"/>
                <w:szCs w:val="17"/>
                <w:shd w:val="clear" w:color="auto" w:fill="FFFFFF"/>
              </w:rPr>
              <w:t>11th Generation Intel Core i5-1135G7 Processor</w:t>
            </w:r>
          </w:p>
          <w:p w:rsidR="005308F8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="Arial" w:hAnsi="Arial" w:cs="Arial"/>
                <w:color w:val="1D252C"/>
                <w:sz w:val="17"/>
                <w:szCs w:val="17"/>
                <w:shd w:val="clear" w:color="auto" w:fill="FFFFFF"/>
              </w:rPr>
              <w:t>Speed is 2.40 GHz</w:t>
            </w:r>
          </w:p>
        </w:tc>
      </w:tr>
      <w:tr w:rsidR="00067796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024BA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PROCESSOR</w:t>
            </w:r>
          </w:p>
        </w:tc>
        <w:tc>
          <w:tcPr>
            <w:tcW w:w="4140" w:type="dxa"/>
          </w:tcPr>
          <w:p w:rsidR="00067796" w:rsidRPr="00067796" w:rsidRDefault="00AB0CF3" w:rsidP="0010794A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>How many cores does this computer have?(</w:t>
            </w:r>
            <w:r w:rsidR="00355D99" w:rsidRPr="00067796">
              <w:rPr>
                <w:rFonts w:eastAsia="SimSun" w:cs="Arial"/>
                <w:color w:val="auto"/>
                <w:szCs w:val="28"/>
                <w:lang w:eastAsia="zh-CN"/>
              </w:rPr>
              <w:t>Dual</w:t>
            </w: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 xml:space="preserve">, quad, 6, 8, 12) </w:t>
            </w:r>
          </w:p>
        </w:tc>
        <w:tc>
          <w:tcPr>
            <w:tcW w:w="3510" w:type="dxa"/>
          </w:tcPr>
          <w:p w:rsidR="00067796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Quad(4)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024BA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MEMORY</w:t>
            </w:r>
          </w:p>
        </w:tc>
        <w:tc>
          <w:tcPr>
            <w:tcW w:w="4140" w:type="dxa"/>
          </w:tcPr>
          <w:p w:rsidR="00067796" w:rsidRPr="00067796" w:rsidRDefault="00AB0CF3" w:rsidP="0010794A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What is the size and type of temporary memory?</w:t>
            </w:r>
          </w:p>
        </w:tc>
        <w:tc>
          <w:tcPr>
            <w:tcW w:w="3510" w:type="dxa"/>
          </w:tcPr>
          <w:p w:rsidR="00067796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16GB DDR4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4E5A7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STORAGE</w:t>
            </w:r>
          </w:p>
        </w:tc>
        <w:tc>
          <w:tcPr>
            <w:tcW w:w="4140" w:type="dxa"/>
          </w:tcPr>
          <w:p w:rsidR="00AA553B" w:rsidRDefault="00AB0CF3" w:rsidP="00C24F0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 w:rsidRPr="00067796">
              <w:rPr>
                <w:rFonts w:eastAsia="SimSun" w:cs="Arial"/>
                <w:color w:val="auto"/>
                <w:szCs w:val="28"/>
                <w:lang w:eastAsia="zh-CN"/>
              </w:rPr>
              <w:t>What is the storage capacityof the hard drive?</w:t>
            </w:r>
          </w:p>
          <w:p w:rsidR="00067796" w:rsidRPr="00067796" w:rsidRDefault="00AB0CF3" w:rsidP="00C24F0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Is it a regular hard drive or a </w:t>
            </w:r>
            <w:r w:rsidR="006C6B68">
              <w:rPr>
                <w:rFonts w:eastAsia="SimSun" w:cs="Arial"/>
                <w:color w:val="auto"/>
                <w:szCs w:val="28"/>
                <w:lang w:eastAsia="zh-CN"/>
              </w:rPr>
              <w:t>solid-state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 hard drive</w:t>
            </w:r>
            <w:r w:rsidR="00BA2D7E">
              <w:rPr>
                <w:rFonts w:eastAsia="SimSun" w:cs="Arial"/>
                <w:color w:val="auto"/>
                <w:szCs w:val="28"/>
                <w:lang w:eastAsia="zh-CN"/>
              </w:rPr>
              <w:t>?</w:t>
            </w:r>
          </w:p>
        </w:tc>
        <w:tc>
          <w:tcPr>
            <w:tcW w:w="3510" w:type="dxa"/>
          </w:tcPr>
          <w:p w:rsid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2TB</w:t>
            </w:r>
          </w:p>
          <w:p w:rsidR="005308F8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</w:p>
          <w:p w:rsidR="005308F8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Solid state hard drive</w:t>
            </w:r>
          </w:p>
        </w:tc>
      </w:tr>
      <w:tr w:rsidR="00067796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4E5A7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NETWORKING</w:t>
            </w:r>
          </w:p>
        </w:tc>
        <w:tc>
          <w:tcPr>
            <w:tcW w:w="4140" w:type="dxa"/>
          </w:tcPr>
          <w:p w:rsidR="00067796" w:rsidRPr="00067796" w:rsidRDefault="00AB0CF3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Does the computer have the Wi-Fi capability?</w:t>
            </w:r>
          </w:p>
        </w:tc>
        <w:tc>
          <w:tcPr>
            <w:tcW w:w="3510" w:type="dxa"/>
          </w:tcPr>
          <w:p w:rsidR="00067796" w:rsidRPr="00067796" w:rsidRDefault="00067796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</w:p>
        </w:tc>
      </w:tr>
      <w:tr w:rsidR="00067796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AF5651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NETWORKING</w:t>
            </w:r>
          </w:p>
        </w:tc>
        <w:tc>
          <w:tcPr>
            <w:tcW w:w="4140" w:type="dxa"/>
          </w:tcPr>
          <w:p w:rsidR="00067796" w:rsidRPr="00067796" w:rsidRDefault="00AB0CF3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Does the computer have Bluetooth capability?</w:t>
            </w:r>
          </w:p>
        </w:tc>
        <w:tc>
          <w:tcPr>
            <w:tcW w:w="3510" w:type="dxa"/>
          </w:tcPr>
          <w:p w:rsidR="00067796" w:rsidRPr="00067796" w:rsidRDefault="00067796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</w:p>
        </w:tc>
      </w:tr>
      <w:tr w:rsidR="00067796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AF5651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NETWORKING</w:t>
            </w:r>
          </w:p>
        </w:tc>
        <w:tc>
          <w:tcPr>
            <w:tcW w:w="4140" w:type="dxa"/>
          </w:tcPr>
          <w:p w:rsidR="00067796" w:rsidRPr="00067796" w:rsidRDefault="002572E9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Define</w:t>
            </w:r>
            <w:r w:rsidR="00AB0CF3">
              <w:rPr>
                <w:rFonts w:eastAsia="SimSun" w:cs="Arial"/>
                <w:color w:val="auto"/>
                <w:szCs w:val="28"/>
                <w:lang w:eastAsia="zh-CN"/>
              </w:rPr>
              <w:t xml:space="preserve"> Bluetooth technology</w:t>
            </w:r>
            <w:r w:rsidR="00BA2D7E">
              <w:rPr>
                <w:rFonts w:eastAsia="SimSun" w:cs="Arial"/>
                <w:color w:val="auto"/>
                <w:szCs w:val="28"/>
                <w:lang w:eastAsia="zh-CN"/>
              </w:rPr>
              <w:t>.</w:t>
            </w:r>
          </w:p>
        </w:tc>
        <w:tc>
          <w:tcPr>
            <w:tcW w:w="3510" w:type="dxa"/>
          </w:tcPr>
          <w:p w:rsidR="00067796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It is a technology that allows two or more devices to connect and communicate in order to share data without the use of wires or cables.</w:t>
            </w:r>
          </w:p>
        </w:tc>
      </w:tr>
      <w:tr w:rsidR="005E0EF2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5E0EF2" w:rsidRPr="00CF2096" w:rsidRDefault="005E0EF2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5E0EF2" w:rsidRPr="00067796" w:rsidRDefault="00AF5651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NETWORKING</w:t>
            </w:r>
          </w:p>
        </w:tc>
        <w:tc>
          <w:tcPr>
            <w:tcW w:w="4140" w:type="dxa"/>
          </w:tcPr>
          <w:p w:rsidR="005E0EF2" w:rsidRPr="00067796" w:rsidRDefault="002572E9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Define</w:t>
            </w:r>
            <w:r w:rsidR="00AB0CF3">
              <w:rPr>
                <w:rFonts w:eastAsia="SimSun" w:cs="Arial"/>
                <w:color w:val="auto"/>
                <w:szCs w:val="28"/>
                <w:lang w:eastAsia="zh-CN"/>
              </w:rPr>
              <w:t xml:space="preserve"> Wi-Fi technology</w:t>
            </w:r>
            <w:r w:rsidR="00BA2D7E">
              <w:rPr>
                <w:rFonts w:eastAsia="SimSun" w:cs="Arial"/>
                <w:color w:val="auto"/>
                <w:szCs w:val="28"/>
                <w:lang w:eastAsia="zh-CN"/>
              </w:rPr>
              <w:t>.</w:t>
            </w:r>
          </w:p>
        </w:tc>
        <w:tc>
          <w:tcPr>
            <w:tcW w:w="3510" w:type="dxa"/>
          </w:tcPr>
          <w:p w:rsidR="005E0EF2" w:rsidRPr="00067796" w:rsidRDefault="005308F8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Wi-Fi stands for Wireless Fidelity which is a wireless networking technology which help different devices like computers, mobile devices to connect to the internet and use internet.</w:t>
            </w:r>
          </w:p>
        </w:tc>
      </w:tr>
      <w:tr w:rsidR="005E0EF2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5E0EF2" w:rsidRPr="00CF2096" w:rsidRDefault="005E0EF2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5E0EF2" w:rsidRPr="00067796" w:rsidRDefault="000A6E2E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PORT</w:t>
            </w:r>
          </w:p>
        </w:tc>
        <w:tc>
          <w:tcPr>
            <w:tcW w:w="4140" w:type="dxa"/>
          </w:tcPr>
          <w:p w:rsidR="005E0EF2" w:rsidRDefault="00AB0CF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How many USB ports are available on the computer</w:t>
            </w:r>
            <w:r w:rsidR="00AA553B">
              <w:rPr>
                <w:rFonts w:eastAsia="SimSun" w:cs="Arial"/>
                <w:color w:val="auto"/>
                <w:szCs w:val="28"/>
                <w:lang w:eastAsia="zh-CN"/>
              </w:rPr>
              <w:t>? Mention their type as well.</w:t>
            </w:r>
          </w:p>
        </w:tc>
        <w:tc>
          <w:tcPr>
            <w:tcW w:w="3510" w:type="dxa"/>
          </w:tcPr>
          <w:p w:rsidR="005E0EF2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3 ports</w:t>
            </w:r>
          </w:p>
          <w:p w:rsidR="000C6105" w:rsidRDefault="000C6105" w:rsidP="00067796">
            <w:pPr>
              <w:cnfStyle w:val="000000000000"/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  <w:t>1 x USB 2.0</w:t>
            </w:r>
            <w:r w:rsidRPr="000C6105"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C6105" w:rsidRDefault="000C6105" w:rsidP="00067796">
            <w:pPr>
              <w:cnfStyle w:val="000000000000"/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</w:pPr>
            <w:r w:rsidRPr="000C6105"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  <w:t>1 x U</w:t>
            </w:r>
            <w:r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  <w:t>SB 3.2 Gen 1 (one Always On)</w:t>
            </w:r>
          </w:p>
          <w:p w:rsidR="000C6105" w:rsidRPr="000C6105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szCs w:val="20"/>
                <w:lang w:val="en-CA" w:eastAsia="zh-CN"/>
              </w:rPr>
            </w:pPr>
            <w:r w:rsidRPr="000C6105">
              <w:rPr>
                <w:rFonts w:asciiTheme="minorHAnsi" w:hAnsiTheme="minorHAnsi" w:cs="Arial"/>
                <w:color w:val="1D252C"/>
                <w:sz w:val="20"/>
                <w:szCs w:val="20"/>
                <w:shd w:val="clear" w:color="auto" w:fill="FFFFFF"/>
              </w:rPr>
              <w:t>1 x Thunderbolt 4 / USB4 40Gbps (support data transfer, Power Delivery 3.0 and DisplayPort 1.4)</w:t>
            </w:r>
          </w:p>
        </w:tc>
      </w:tr>
      <w:tr w:rsidR="005E0EF2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5E0EF2" w:rsidRPr="00CF2096" w:rsidRDefault="005E0EF2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5E0EF2" w:rsidRPr="00067796" w:rsidRDefault="000A6E2E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PORT</w:t>
            </w:r>
          </w:p>
        </w:tc>
        <w:tc>
          <w:tcPr>
            <w:tcW w:w="4140" w:type="dxa"/>
          </w:tcPr>
          <w:p w:rsidR="005E0EF2" w:rsidRDefault="00AB0CF3" w:rsidP="00CF20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Is HDMI port available?</w:t>
            </w:r>
          </w:p>
        </w:tc>
        <w:tc>
          <w:tcPr>
            <w:tcW w:w="3510" w:type="dxa"/>
          </w:tcPr>
          <w:p w:rsidR="005E0EF2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Yes, it has one HDMI 1.4b Port.</w:t>
            </w:r>
          </w:p>
        </w:tc>
      </w:tr>
      <w:tr w:rsidR="00CF2096" w:rsidRPr="00067796" w:rsidTr="00AF5651">
        <w:trPr>
          <w:trHeight w:val="1008"/>
        </w:trPr>
        <w:tc>
          <w:tcPr>
            <w:cnfStyle w:val="001000000000"/>
            <w:tcW w:w="1008" w:type="dxa"/>
          </w:tcPr>
          <w:p w:rsidR="00CF2096" w:rsidRPr="00CF2096" w:rsidRDefault="00CF20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CF2096" w:rsidRPr="00067796" w:rsidRDefault="000A6E2E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PORT</w:t>
            </w:r>
          </w:p>
        </w:tc>
        <w:tc>
          <w:tcPr>
            <w:tcW w:w="4140" w:type="dxa"/>
          </w:tcPr>
          <w:p w:rsidR="00CF2096" w:rsidRDefault="00AB0CF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What is HDMI port used for?</w:t>
            </w:r>
          </w:p>
        </w:tc>
        <w:tc>
          <w:tcPr>
            <w:tcW w:w="3510" w:type="dxa"/>
          </w:tcPr>
          <w:p w:rsidR="00CF2096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HDMI port is used to connect to the audio/video sources using a single cable.</w:t>
            </w:r>
          </w:p>
        </w:tc>
      </w:tr>
      <w:tr w:rsidR="000A6E2E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A6E2E" w:rsidRPr="00CF2096" w:rsidRDefault="000A6E2E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A6E2E" w:rsidRDefault="000A6E2E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HARDWARE</w:t>
            </w:r>
          </w:p>
        </w:tc>
        <w:tc>
          <w:tcPr>
            <w:tcW w:w="4140" w:type="dxa"/>
          </w:tcPr>
          <w:p w:rsidR="000A6E2E" w:rsidRDefault="000A6E2E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Name the graphic card used in the computer?</w:t>
            </w:r>
          </w:p>
        </w:tc>
        <w:tc>
          <w:tcPr>
            <w:tcW w:w="3510" w:type="dxa"/>
          </w:tcPr>
          <w:p w:rsidR="000A6E2E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Yes, Integrated Intel Iris Xe Graphics</w:t>
            </w:r>
          </w:p>
        </w:tc>
      </w:tr>
      <w:tr w:rsidR="00A00C9C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A00C9C" w:rsidRPr="00CF2096" w:rsidRDefault="00A00C9C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A00C9C" w:rsidRDefault="00A00C9C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HARDWARE</w:t>
            </w:r>
          </w:p>
        </w:tc>
        <w:tc>
          <w:tcPr>
            <w:tcW w:w="4140" w:type="dxa"/>
          </w:tcPr>
          <w:p w:rsidR="00A00C9C" w:rsidRDefault="00A00C9C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What is the size of the </w:t>
            </w:r>
            <w:r w:rsidR="00491EBF">
              <w:rPr>
                <w:rFonts w:eastAsia="SimSun" w:cs="Arial"/>
                <w:color w:val="auto"/>
                <w:szCs w:val="28"/>
                <w:lang w:eastAsia="zh-CN"/>
              </w:rPr>
              <w:t>display screen?</w:t>
            </w:r>
          </w:p>
        </w:tc>
        <w:tc>
          <w:tcPr>
            <w:tcW w:w="3510" w:type="dxa"/>
          </w:tcPr>
          <w:p w:rsidR="00A00C9C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15.6 inch</w:t>
            </w:r>
          </w:p>
        </w:tc>
      </w:tr>
      <w:tr w:rsidR="00410D43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410D43" w:rsidRPr="00CF2096" w:rsidRDefault="00410D43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410D43" w:rsidRDefault="00410D43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HARDWARE</w:t>
            </w:r>
          </w:p>
        </w:tc>
        <w:tc>
          <w:tcPr>
            <w:tcW w:w="4140" w:type="dxa"/>
          </w:tcPr>
          <w:p w:rsidR="00410D43" w:rsidRDefault="00410D43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What is the screen resolution?</w:t>
            </w:r>
          </w:p>
        </w:tc>
        <w:tc>
          <w:tcPr>
            <w:tcW w:w="3510" w:type="dxa"/>
          </w:tcPr>
          <w:p w:rsidR="00410D43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1920x1080</w:t>
            </w:r>
          </w:p>
        </w:tc>
      </w:tr>
      <w:tr w:rsidR="000677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CF209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SOFTWARE</w:t>
            </w:r>
          </w:p>
        </w:tc>
        <w:tc>
          <w:tcPr>
            <w:tcW w:w="4140" w:type="dxa"/>
          </w:tcPr>
          <w:p w:rsidR="00067796" w:rsidRPr="00067796" w:rsidRDefault="00AB0CF3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What software bundle is provided with the computer? </w:t>
            </w:r>
          </w:p>
        </w:tc>
        <w:tc>
          <w:tcPr>
            <w:tcW w:w="3510" w:type="dxa"/>
          </w:tcPr>
          <w:p w:rsidR="00067796" w:rsidRPr="00067796" w:rsidRDefault="000C6105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Microsoft Windows Operating System</w:t>
            </w:r>
          </w:p>
        </w:tc>
      </w:tr>
      <w:tr w:rsidR="00CF2096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CF2096" w:rsidRPr="00CF2096" w:rsidRDefault="00CF20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CF2096" w:rsidRDefault="00CF2096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SOFTWARE</w:t>
            </w:r>
          </w:p>
        </w:tc>
        <w:tc>
          <w:tcPr>
            <w:tcW w:w="4140" w:type="dxa"/>
          </w:tcPr>
          <w:p w:rsidR="00CF2096" w:rsidRDefault="00AB0CF3" w:rsidP="005E0EF2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Does it come with </w:t>
            </w:r>
            <w:r w:rsidR="00A103C4">
              <w:rPr>
                <w:rFonts w:eastAsia="SimSun" w:cs="Arial"/>
                <w:color w:val="auto"/>
                <w:szCs w:val="28"/>
                <w:lang w:eastAsia="zh-CN"/>
              </w:rPr>
              <w:t xml:space="preserve">an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anti-virus software? Name the software </w:t>
            </w:r>
            <w:r w:rsidR="00775C04">
              <w:rPr>
                <w:rFonts w:eastAsia="SimSun" w:cs="Arial"/>
                <w:color w:val="auto"/>
                <w:szCs w:val="28"/>
                <w:lang w:eastAsia="zh-CN"/>
              </w:rPr>
              <w:t xml:space="preserve">and the duration of the subscription </w:t>
            </w:r>
            <w:r w:rsidR="009E5EA7">
              <w:rPr>
                <w:rFonts w:eastAsia="SimSun" w:cs="Arial"/>
                <w:color w:val="auto"/>
                <w:szCs w:val="28"/>
                <w:lang w:eastAsia="zh-CN"/>
              </w:rPr>
              <w:t xml:space="preserve">if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>provided.</w:t>
            </w:r>
          </w:p>
        </w:tc>
        <w:tc>
          <w:tcPr>
            <w:tcW w:w="3510" w:type="dxa"/>
          </w:tcPr>
          <w:p w:rsidR="00CF2096" w:rsidRPr="00067796" w:rsidRDefault="003C0FEE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It includes the program called Microsoft Defender Antivirus which is in built in windows.</w:t>
            </w:r>
          </w:p>
        </w:tc>
      </w:tr>
      <w:tr w:rsidR="000A6E2E" w:rsidRPr="00067796" w:rsidTr="00AF5651">
        <w:trPr>
          <w:trHeight w:val="864"/>
        </w:trPr>
        <w:tc>
          <w:tcPr>
            <w:cnfStyle w:val="001000000000"/>
            <w:tcW w:w="1008" w:type="dxa"/>
          </w:tcPr>
          <w:p w:rsidR="000A6E2E" w:rsidRPr="00CF2096" w:rsidRDefault="000A6E2E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A6E2E" w:rsidRDefault="005A3724" w:rsidP="00067796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OTHERS</w:t>
            </w:r>
          </w:p>
        </w:tc>
        <w:tc>
          <w:tcPr>
            <w:tcW w:w="4140" w:type="dxa"/>
          </w:tcPr>
          <w:p w:rsidR="000A6E2E" w:rsidRDefault="00CF5EDD" w:rsidP="00CF5EDD">
            <w:pPr>
              <w:cnfStyle w:val="000000000000"/>
              <w:rPr>
                <w:rFonts w:eastAsia="SimSun" w:cs="Arial"/>
                <w:color w:val="auto"/>
                <w:szCs w:val="28"/>
                <w:lang w:eastAsia="zh-CN"/>
              </w:rPr>
            </w:pPr>
            <w:r>
              <w:rPr>
                <w:rFonts w:eastAsia="SimSun" w:cs="Arial"/>
                <w:color w:val="auto"/>
                <w:szCs w:val="28"/>
                <w:lang w:eastAsia="zh-CN"/>
              </w:rPr>
              <w:t>List the</w:t>
            </w:r>
            <w:r w:rsidR="00873C2E">
              <w:rPr>
                <w:rFonts w:eastAsia="SimSun" w:cs="Arial"/>
                <w:color w:val="auto"/>
                <w:szCs w:val="28"/>
                <w:lang w:eastAsia="zh-CN"/>
              </w:rPr>
              <w:t xml:space="preserve"> other devices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>that</w:t>
            </w:r>
            <w:r w:rsidR="00873C2E">
              <w:rPr>
                <w:rFonts w:eastAsia="SimSun" w:cs="Arial"/>
                <w:color w:val="auto"/>
                <w:szCs w:val="28"/>
                <w:lang w:eastAsia="zh-CN"/>
              </w:rPr>
              <w:t xml:space="preserve"> you think are necessary to 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buy for </w:t>
            </w:r>
            <w:r w:rsidR="006D7105">
              <w:rPr>
                <w:rFonts w:eastAsia="SimSun" w:cs="Arial"/>
                <w:color w:val="auto"/>
                <w:szCs w:val="28"/>
                <w:lang w:eastAsia="zh-CN"/>
              </w:rPr>
              <w:t>Jennifer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 xml:space="preserve"> to work efficiently</w:t>
            </w:r>
            <w:r w:rsidR="007031AE">
              <w:rPr>
                <w:rFonts w:eastAsia="SimSun" w:cs="Arial"/>
                <w:color w:val="auto"/>
                <w:szCs w:val="28"/>
                <w:lang w:eastAsia="zh-CN"/>
              </w:rPr>
              <w:t xml:space="preserve"> from home</w:t>
            </w:r>
            <w:r>
              <w:rPr>
                <w:rFonts w:eastAsia="SimSun" w:cs="Arial"/>
                <w:color w:val="auto"/>
                <w:szCs w:val="28"/>
                <w:lang w:eastAsia="zh-CN"/>
              </w:rPr>
              <w:t>?</w:t>
            </w:r>
          </w:p>
        </w:tc>
        <w:tc>
          <w:tcPr>
            <w:tcW w:w="3510" w:type="dxa"/>
          </w:tcPr>
          <w:p w:rsidR="000A6E2E" w:rsidRPr="00067796" w:rsidRDefault="003C0FEE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0"/>
                <w:lang w:val="en-CA" w:eastAsia="zh-CN"/>
              </w:rPr>
              <w:t>Microphone, ring light(may be ) which she might need while meetings</w:t>
            </w:r>
          </w:p>
        </w:tc>
      </w:tr>
      <w:tr w:rsidR="00067796" w:rsidRPr="00067796" w:rsidTr="00AF5651">
        <w:trPr>
          <w:trHeight w:val="7488"/>
        </w:trPr>
        <w:tc>
          <w:tcPr>
            <w:cnfStyle w:val="001000000000"/>
            <w:tcW w:w="1008" w:type="dxa"/>
          </w:tcPr>
          <w:p w:rsidR="00067796" w:rsidRPr="00CF2096" w:rsidRDefault="00067796" w:rsidP="00CF2096">
            <w:pPr>
              <w:pStyle w:val="ListParagraph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</w:tc>
        <w:tc>
          <w:tcPr>
            <w:tcW w:w="1530" w:type="dxa"/>
          </w:tcPr>
          <w:p w:rsidR="00067796" w:rsidRPr="00067796" w:rsidRDefault="00CF5EDD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  <w:r w:rsidRPr="00477351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SCREENSHOT</w:t>
            </w:r>
          </w:p>
        </w:tc>
        <w:tc>
          <w:tcPr>
            <w:tcW w:w="7650" w:type="dxa"/>
            <w:gridSpan w:val="2"/>
          </w:tcPr>
          <w:p w:rsidR="00067796" w:rsidRPr="00477351" w:rsidRDefault="07EBAB5D" w:rsidP="07EBAB5D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  <w:r w:rsidRPr="07EBAB5D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Insert the screenshot</w:t>
            </w:r>
            <w:r w:rsidR="00F9365D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(s)</w:t>
            </w:r>
            <w:r w:rsidRPr="07EBAB5D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 xml:space="preserve"> of the selected computer showing the </w:t>
            </w:r>
            <w:r w:rsidR="00106F6F" w:rsidRPr="009F43DD">
              <w:rPr>
                <w:rFonts w:asciiTheme="minorHAnsi" w:eastAsiaTheme="minorEastAsia" w:hAnsiTheme="minorHAnsi" w:cstheme="minorBidi"/>
                <w:b/>
                <w:bCs/>
                <w:color w:val="auto"/>
                <w:lang w:val="en-CA" w:eastAsia="zh-CN"/>
              </w:rPr>
              <w:t>website</w:t>
            </w:r>
            <w:r w:rsidR="00155969" w:rsidRPr="009F43DD">
              <w:rPr>
                <w:rFonts w:asciiTheme="minorHAnsi" w:eastAsiaTheme="minorEastAsia" w:hAnsiTheme="minorHAnsi" w:cstheme="minorBidi"/>
                <w:b/>
                <w:bCs/>
                <w:color w:val="auto"/>
                <w:lang w:val="en-CA" w:eastAsia="zh-CN"/>
              </w:rPr>
              <w:t xml:space="preserve"> where you found the computer,</w:t>
            </w:r>
            <w:r w:rsidR="00EE2D7B" w:rsidRPr="00F9365D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>specifications,</w:t>
            </w:r>
            <w:r w:rsidR="00550028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 xml:space="preserve"> and price</w:t>
            </w:r>
            <w:r w:rsidRPr="07EBAB5D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of the computer</w:t>
            </w:r>
            <w:r w:rsidR="00155969"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  <w:t>.</w:t>
            </w:r>
            <w:r w:rsidRPr="00E5270C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>Make sure the screenshot</w:t>
            </w:r>
            <w:r w:rsidR="009F43DD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>(s)</w:t>
            </w:r>
            <w:r w:rsidRPr="00E5270C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 xml:space="preserve"> is</w:t>
            </w:r>
            <w:r w:rsidR="009F43DD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>/are</w:t>
            </w:r>
            <w:r w:rsidRPr="00E5270C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 xml:space="preserve"> clear, big enough and is</w:t>
            </w:r>
            <w:r w:rsidR="009F43DD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>/are</w:t>
            </w:r>
            <w:r w:rsidRPr="00E5270C">
              <w:rPr>
                <w:rFonts w:asciiTheme="minorHAnsi" w:eastAsiaTheme="minorEastAsia" w:hAnsiTheme="minorHAnsi" w:cstheme="minorBidi"/>
                <w:b/>
                <w:color w:val="auto"/>
                <w:lang w:val="en-CA" w:eastAsia="zh-CN"/>
              </w:rPr>
              <w:t xml:space="preserve"> readable.</w:t>
            </w:r>
          </w:p>
          <w:p w:rsidR="00CF5EDD" w:rsidRPr="00477351" w:rsidRDefault="00CF5EDD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</w:p>
          <w:p w:rsidR="00CF5EDD" w:rsidRPr="00067796" w:rsidRDefault="003C0FEE" w:rsidP="00067796">
            <w:pPr>
              <w:cnfStyle w:val="000000000000"/>
              <w:rPr>
                <w:rFonts w:asciiTheme="minorHAnsi" w:eastAsiaTheme="minorEastAsia" w:hAnsiTheme="minorHAnsi" w:cstheme="minorBidi"/>
                <w:color w:val="auto"/>
                <w:lang w:val="en-CA" w:eastAsia="zh-CN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drawing>
                <wp:inline distT="0" distB="0" distL="0" distR="0">
                  <wp:extent cx="4715510" cy="2306320"/>
                  <wp:effectExtent l="1905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510" cy="230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196" w:rsidRPr="00BE48D8" w:rsidRDefault="00832196" w:rsidP="00BE48D8">
      <w:pPr>
        <w:rPr>
          <w:lang w:val="en-CA"/>
        </w:rPr>
      </w:pPr>
    </w:p>
    <w:sectPr w:rsidR="00832196" w:rsidRPr="00BE48D8" w:rsidSect="006C6B68">
      <w:headerReference w:type="default" r:id="rId9"/>
      <w:footerReference w:type="default" r:id="rId10"/>
      <w:type w:val="continuous"/>
      <w:pgSz w:w="12240" w:h="15840"/>
      <w:pgMar w:top="1440" w:right="81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A98" w:rsidRDefault="00AE5A98">
      <w:pPr>
        <w:spacing w:after="0" w:line="240" w:lineRule="auto"/>
      </w:pPr>
      <w:r>
        <w:separator/>
      </w:r>
    </w:p>
  </w:endnote>
  <w:endnote w:type="continuationSeparator" w:id="1">
    <w:p w:rsidR="00AE5A98" w:rsidRDefault="00AE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76" w:rsidRDefault="007E2E11">
    <w:pPr>
      <w:tabs>
        <w:tab w:val="center" w:pos="4680"/>
        <w:tab w:val="right" w:pos="9360"/>
      </w:tabs>
      <w:spacing w:after="708" w:line="240" w:lineRule="auto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margin">
            <wp:posOffset>4748530</wp:posOffset>
          </wp:positionH>
          <wp:positionV relativeFrom="paragraph">
            <wp:posOffset>-66040</wp:posOffset>
          </wp:positionV>
          <wp:extent cx="1371600" cy="342900"/>
          <wp:effectExtent l="0" t="0" r="0" b="0"/>
          <wp:wrapNone/>
          <wp:docPr id="16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7311F">
      <w:t>BCAP 1200</w:t>
    </w:r>
    <w:r w:rsidR="00B7311F">
      <w:tab/>
      <w:t xml:space="preserve">Page </w:t>
    </w:r>
    <w:r w:rsidR="008A597F">
      <w:fldChar w:fldCharType="begin"/>
    </w:r>
    <w:r w:rsidR="00B7311F">
      <w:instrText>PAGE</w:instrText>
    </w:r>
    <w:r w:rsidR="008A597F">
      <w:fldChar w:fldCharType="separate"/>
    </w:r>
    <w:r w:rsidR="00035425">
      <w:rPr>
        <w:noProof/>
      </w:rPr>
      <w:t>1</w:t>
    </w:r>
    <w:r w:rsidR="008A597F">
      <w:fldChar w:fldCharType="end"/>
    </w:r>
    <w:r w:rsidR="00B7311F">
      <w:t xml:space="preserve"> of </w:t>
    </w:r>
    <w:r w:rsidR="008A597F">
      <w:fldChar w:fldCharType="begin"/>
    </w:r>
    <w:r w:rsidR="00B7311F">
      <w:instrText>NUMPAGES</w:instrText>
    </w:r>
    <w:r w:rsidR="008A597F">
      <w:fldChar w:fldCharType="separate"/>
    </w:r>
    <w:r w:rsidR="00035425">
      <w:rPr>
        <w:noProof/>
      </w:rPr>
      <w:t>5</w:t>
    </w:r>
    <w:r w:rsidR="008A597F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A98" w:rsidRDefault="00AE5A98">
      <w:pPr>
        <w:spacing w:after="0" w:line="240" w:lineRule="auto"/>
      </w:pPr>
      <w:r>
        <w:separator/>
      </w:r>
    </w:p>
  </w:footnote>
  <w:footnote w:type="continuationSeparator" w:id="1">
    <w:p w:rsidR="00AE5A98" w:rsidRDefault="00AE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76" w:rsidRDefault="00B7311F" w:rsidP="00C97701">
    <w:pPr>
      <w:pStyle w:val="Title"/>
      <w:tabs>
        <w:tab w:val="center" w:pos="4410"/>
        <w:tab w:val="right" w:pos="9180"/>
      </w:tabs>
      <w:spacing w:before="708"/>
    </w:pPr>
    <w:r>
      <w:rPr>
        <w:noProof/>
        <w:lang w:val="en-IN" w:eastAsia="en-IN"/>
      </w:rPr>
      <w:drawing>
        <wp:anchor distT="0" distB="0" distL="114300" distR="114300" simplePos="0" relativeHeight="251670528" behindDoc="0" locked="0" layoutInCell="0" allowOverlap="1">
          <wp:simplePos x="0" y="0"/>
          <wp:positionH relativeFrom="margin">
            <wp:posOffset>-71501</wp:posOffset>
          </wp:positionH>
          <wp:positionV relativeFrom="paragraph">
            <wp:posOffset>-195579</wp:posOffset>
          </wp:positionV>
          <wp:extent cx="1430447" cy="537830"/>
          <wp:effectExtent l="0" t="0" r="0" b="0"/>
          <wp:wrapNone/>
          <wp:docPr id="15" name="image0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0447" cy="537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A0141">
      <w:t xml:space="preserve">Computer </w:t>
    </w:r>
    <w:r w:rsidR="00BE48D8">
      <w:t xml:space="preserve">Concepts </w:t>
    </w:r>
    <w:r w:rsidR="008A0141">
      <w:t>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0476D"/>
    <w:multiLevelType w:val="hybridMultilevel"/>
    <w:tmpl w:val="E90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311CC"/>
    <w:multiLevelType w:val="hybridMultilevel"/>
    <w:tmpl w:val="F2122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40151C"/>
    <w:multiLevelType w:val="hybridMultilevel"/>
    <w:tmpl w:val="F4A850A2"/>
    <w:lvl w:ilvl="0" w:tplc="BCB4C5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B26BD"/>
    <w:multiLevelType w:val="multilevel"/>
    <w:tmpl w:val="CF7E96C0"/>
    <w:lvl w:ilvl="0">
      <w:start w:val="1"/>
      <w:numFmt w:val="bullet"/>
      <w:lvlText w:val="o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48D8"/>
    <w:rsid w:val="00000A49"/>
    <w:rsid w:val="0001574F"/>
    <w:rsid w:val="000217E1"/>
    <w:rsid w:val="00024A64"/>
    <w:rsid w:val="00024BA3"/>
    <w:rsid w:val="00035425"/>
    <w:rsid w:val="00054DEA"/>
    <w:rsid w:val="000600BD"/>
    <w:rsid w:val="00067796"/>
    <w:rsid w:val="000A6E2E"/>
    <w:rsid w:val="000A7EB0"/>
    <w:rsid w:val="000C6105"/>
    <w:rsid w:val="000D68FE"/>
    <w:rsid w:val="000F0661"/>
    <w:rsid w:val="00106F6F"/>
    <w:rsid w:val="0010794A"/>
    <w:rsid w:val="001130C4"/>
    <w:rsid w:val="00123888"/>
    <w:rsid w:val="00131BE6"/>
    <w:rsid w:val="00134947"/>
    <w:rsid w:val="00155969"/>
    <w:rsid w:val="001B0176"/>
    <w:rsid w:val="001B3EB6"/>
    <w:rsid w:val="001C2001"/>
    <w:rsid w:val="001C58BA"/>
    <w:rsid w:val="001D1C83"/>
    <w:rsid w:val="001D776C"/>
    <w:rsid w:val="001F62FC"/>
    <w:rsid w:val="00200872"/>
    <w:rsid w:val="00202939"/>
    <w:rsid w:val="002356DB"/>
    <w:rsid w:val="002572E9"/>
    <w:rsid w:val="00257638"/>
    <w:rsid w:val="00284A59"/>
    <w:rsid w:val="002873CA"/>
    <w:rsid w:val="0029140C"/>
    <w:rsid w:val="002C6931"/>
    <w:rsid w:val="002C73F3"/>
    <w:rsid w:val="002E5B88"/>
    <w:rsid w:val="002F68B0"/>
    <w:rsid w:val="00305F7E"/>
    <w:rsid w:val="003204C1"/>
    <w:rsid w:val="00340A4F"/>
    <w:rsid w:val="003419F9"/>
    <w:rsid w:val="00355D99"/>
    <w:rsid w:val="00356427"/>
    <w:rsid w:val="00366CF0"/>
    <w:rsid w:val="00381379"/>
    <w:rsid w:val="003C0FEE"/>
    <w:rsid w:val="003F039D"/>
    <w:rsid w:val="00410D43"/>
    <w:rsid w:val="00423E87"/>
    <w:rsid w:val="004242DD"/>
    <w:rsid w:val="004502DA"/>
    <w:rsid w:val="00457B42"/>
    <w:rsid w:val="00477351"/>
    <w:rsid w:val="00480AAD"/>
    <w:rsid w:val="00483F0E"/>
    <w:rsid w:val="00491EBF"/>
    <w:rsid w:val="004A2C03"/>
    <w:rsid w:val="004C2B4B"/>
    <w:rsid w:val="004C7945"/>
    <w:rsid w:val="004E07CE"/>
    <w:rsid w:val="004E5A76"/>
    <w:rsid w:val="004F199A"/>
    <w:rsid w:val="004F5D9E"/>
    <w:rsid w:val="00522543"/>
    <w:rsid w:val="005308F8"/>
    <w:rsid w:val="005359CD"/>
    <w:rsid w:val="00550028"/>
    <w:rsid w:val="00581304"/>
    <w:rsid w:val="005A17C5"/>
    <w:rsid w:val="005A3724"/>
    <w:rsid w:val="005E0EF2"/>
    <w:rsid w:val="00601706"/>
    <w:rsid w:val="006460DE"/>
    <w:rsid w:val="00697917"/>
    <w:rsid w:val="006C6B68"/>
    <w:rsid w:val="006D7105"/>
    <w:rsid w:val="006D7121"/>
    <w:rsid w:val="006E4445"/>
    <w:rsid w:val="006F2D97"/>
    <w:rsid w:val="007031AE"/>
    <w:rsid w:val="00707915"/>
    <w:rsid w:val="00750AA7"/>
    <w:rsid w:val="00770C2A"/>
    <w:rsid w:val="00775C04"/>
    <w:rsid w:val="007B0604"/>
    <w:rsid w:val="007B325D"/>
    <w:rsid w:val="007D434D"/>
    <w:rsid w:val="007D795E"/>
    <w:rsid w:val="007E183A"/>
    <w:rsid w:val="007E2E11"/>
    <w:rsid w:val="007E5006"/>
    <w:rsid w:val="00832196"/>
    <w:rsid w:val="00835F15"/>
    <w:rsid w:val="0086213D"/>
    <w:rsid w:val="008625C7"/>
    <w:rsid w:val="00863356"/>
    <w:rsid w:val="008638C8"/>
    <w:rsid w:val="00867A67"/>
    <w:rsid w:val="00873C2E"/>
    <w:rsid w:val="008A0141"/>
    <w:rsid w:val="008A597F"/>
    <w:rsid w:val="008B5154"/>
    <w:rsid w:val="008C4EB4"/>
    <w:rsid w:val="008F15D5"/>
    <w:rsid w:val="00903137"/>
    <w:rsid w:val="00925301"/>
    <w:rsid w:val="0093004D"/>
    <w:rsid w:val="009441E7"/>
    <w:rsid w:val="009571DE"/>
    <w:rsid w:val="0097318E"/>
    <w:rsid w:val="00975D17"/>
    <w:rsid w:val="009909DC"/>
    <w:rsid w:val="0099704A"/>
    <w:rsid w:val="009A29AD"/>
    <w:rsid w:val="009C7D75"/>
    <w:rsid w:val="009D5F67"/>
    <w:rsid w:val="009E5EA7"/>
    <w:rsid w:val="009E73D3"/>
    <w:rsid w:val="009F12DD"/>
    <w:rsid w:val="009F43DD"/>
    <w:rsid w:val="00A00C9C"/>
    <w:rsid w:val="00A01EE7"/>
    <w:rsid w:val="00A103C4"/>
    <w:rsid w:val="00A45EC3"/>
    <w:rsid w:val="00A506F1"/>
    <w:rsid w:val="00A62C1A"/>
    <w:rsid w:val="00A668B6"/>
    <w:rsid w:val="00A75C86"/>
    <w:rsid w:val="00AA553B"/>
    <w:rsid w:val="00AB0CF3"/>
    <w:rsid w:val="00AB21F3"/>
    <w:rsid w:val="00AB2296"/>
    <w:rsid w:val="00AB3598"/>
    <w:rsid w:val="00AE5A98"/>
    <w:rsid w:val="00AF5651"/>
    <w:rsid w:val="00B0787A"/>
    <w:rsid w:val="00B07DE3"/>
    <w:rsid w:val="00B150A4"/>
    <w:rsid w:val="00B25280"/>
    <w:rsid w:val="00B33921"/>
    <w:rsid w:val="00B7311F"/>
    <w:rsid w:val="00B95F5D"/>
    <w:rsid w:val="00BA2D7E"/>
    <w:rsid w:val="00BC061C"/>
    <w:rsid w:val="00BC51C1"/>
    <w:rsid w:val="00BE48D8"/>
    <w:rsid w:val="00BE7E05"/>
    <w:rsid w:val="00C030A4"/>
    <w:rsid w:val="00C165FF"/>
    <w:rsid w:val="00C24F02"/>
    <w:rsid w:val="00C37EC7"/>
    <w:rsid w:val="00C40383"/>
    <w:rsid w:val="00C46939"/>
    <w:rsid w:val="00C60524"/>
    <w:rsid w:val="00C90E5A"/>
    <w:rsid w:val="00C97701"/>
    <w:rsid w:val="00CB6D18"/>
    <w:rsid w:val="00CC0016"/>
    <w:rsid w:val="00CC6D48"/>
    <w:rsid w:val="00CF2096"/>
    <w:rsid w:val="00CF3310"/>
    <w:rsid w:val="00CF5EDD"/>
    <w:rsid w:val="00D00E92"/>
    <w:rsid w:val="00D01E11"/>
    <w:rsid w:val="00D0642F"/>
    <w:rsid w:val="00D444DB"/>
    <w:rsid w:val="00D53013"/>
    <w:rsid w:val="00D81CBC"/>
    <w:rsid w:val="00D94E09"/>
    <w:rsid w:val="00DD07B7"/>
    <w:rsid w:val="00DD198E"/>
    <w:rsid w:val="00DF25A1"/>
    <w:rsid w:val="00E308C7"/>
    <w:rsid w:val="00E46D77"/>
    <w:rsid w:val="00E5270C"/>
    <w:rsid w:val="00E73E98"/>
    <w:rsid w:val="00E82F89"/>
    <w:rsid w:val="00E834BC"/>
    <w:rsid w:val="00EA746F"/>
    <w:rsid w:val="00EB2478"/>
    <w:rsid w:val="00EC0E8F"/>
    <w:rsid w:val="00EC7BC6"/>
    <w:rsid w:val="00EC7D29"/>
    <w:rsid w:val="00ED081A"/>
    <w:rsid w:val="00EE2D7B"/>
    <w:rsid w:val="00EF3AB8"/>
    <w:rsid w:val="00F53888"/>
    <w:rsid w:val="00F64396"/>
    <w:rsid w:val="00F9365D"/>
    <w:rsid w:val="00F95707"/>
    <w:rsid w:val="00FE0080"/>
    <w:rsid w:val="00FE2D37"/>
    <w:rsid w:val="00FE4ABF"/>
    <w:rsid w:val="07EBA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304"/>
  </w:style>
  <w:style w:type="paragraph" w:styleId="Heading1">
    <w:name w:val="heading 1"/>
    <w:basedOn w:val="Normal"/>
    <w:next w:val="Normal"/>
    <w:qFormat/>
    <w:rsid w:val="007E2E11"/>
    <w:pPr>
      <w:keepNext/>
      <w:keepLines/>
      <w:pBdr>
        <w:top w:val="double" w:sz="6" w:space="1" w:color="E36C0A" w:themeColor="accent6" w:themeShade="BF"/>
        <w:left w:val="double" w:sz="6" w:space="4" w:color="E36C0A" w:themeColor="accent6" w:themeShade="BF"/>
        <w:bottom w:val="double" w:sz="6" w:space="1" w:color="E36C0A" w:themeColor="accent6" w:themeShade="BF"/>
        <w:right w:val="double" w:sz="6" w:space="4" w:color="E36C0A" w:themeColor="accent6" w:themeShade="BF"/>
      </w:pBdr>
      <w:shd w:val="clear" w:color="auto" w:fill="BFBFBF" w:themeFill="background1" w:themeFillShade="BF"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7E2E11"/>
    <w:pPr>
      <w:keepNext/>
      <w:keepLines/>
      <w:shd w:val="clear" w:color="auto" w:fill="BFBFBF" w:themeFill="background1" w:themeFillShade="BF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6460DE"/>
    <w:pPr>
      <w:keepNext/>
      <w:keepLines/>
      <w:spacing w:before="280" w:after="120"/>
      <w:contextualSpacing/>
      <w:outlineLvl w:val="2"/>
    </w:pPr>
    <w:rPr>
      <w:b/>
      <w:sz w:val="26"/>
      <w:szCs w:val="28"/>
    </w:rPr>
  </w:style>
  <w:style w:type="paragraph" w:styleId="Heading4">
    <w:name w:val="heading 4"/>
    <w:basedOn w:val="Normal"/>
    <w:next w:val="Normal"/>
    <w:rsid w:val="008A597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A597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A597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A597F"/>
    <w:pPr>
      <w:keepNext/>
      <w:keepLines/>
      <w:spacing w:before="240" w:after="6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rsid w:val="008A597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59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A59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8A59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8A59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8A597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8A597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11"/>
  </w:style>
  <w:style w:type="paragraph" w:styleId="Footer">
    <w:name w:val="footer"/>
    <w:basedOn w:val="Normal"/>
    <w:link w:val="FooterChar"/>
    <w:uiPriority w:val="99"/>
    <w:unhideWhenUsed/>
    <w:rsid w:val="007E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11"/>
  </w:style>
  <w:style w:type="character" w:styleId="IntenseReference">
    <w:name w:val="Intense Reference"/>
    <w:basedOn w:val="DefaultParagraphFont"/>
    <w:uiPriority w:val="32"/>
    <w:qFormat/>
    <w:rsid w:val="006460DE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9D5F67"/>
    <w:pPr>
      <w:ind w:left="720"/>
      <w:contextualSpacing/>
    </w:pPr>
  </w:style>
  <w:style w:type="table" w:styleId="TableGrid">
    <w:name w:val="Table Grid"/>
    <w:basedOn w:val="TableNormal"/>
    <w:uiPriority w:val="59"/>
    <w:rsid w:val="00067796"/>
    <w:pPr>
      <w:spacing w:after="0" w:line="240" w:lineRule="auto"/>
    </w:pPr>
    <w:rPr>
      <w:rFonts w:asciiTheme="minorHAnsi" w:eastAsiaTheme="minorEastAsia" w:hAnsiTheme="minorHAnsi" w:cstheme="minorBidi"/>
      <w:color w:val="auto"/>
      <w:lang w:val="en-CA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1079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9C7D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0F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F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estbuy.ca/en-ca/product/lenovo-thinkpad-e15-gen-2-intel-11th-gen-core-i5-1135g7-16gb-ram-2tb-ssd-storage-win11-pro/1538674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in\Documents\Anu\BCAP%201200\Course%20Outlines\BCAP%20docu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BCAP documents template.dotx</Template>
  <TotalTime>0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Kumar</dc:creator>
  <cp:lastModifiedBy>ss</cp:lastModifiedBy>
  <cp:revision>2</cp:revision>
  <cp:lastPrinted>2016-12-21T01:18:00Z</cp:lastPrinted>
  <dcterms:created xsi:type="dcterms:W3CDTF">2023-01-29T21:37:00Z</dcterms:created>
  <dcterms:modified xsi:type="dcterms:W3CDTF">2023-01-29T21:37:00Z</dcterms:modified>
</cp:coreProperties>
</file>